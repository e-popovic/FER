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1EAA" w:rsidRPr="009138C1" w:rsidRDefault="009138C1" w:rsidP="00750888">
      <w:pPr>
        <w:pStyle w:val="Naslovdokumenta"/>
        <w:rPr>
          <w:b w:val="0"/>
          <w:bCs/>
          <w:sz w:val="28"/>
          <w:szCs w:val="28"/>
        </w:rPr>
      </w:pPr>
      <w:r w:rsidRPr="009138C1">
        <w:rPr>
          <w:b w:val="0"/>
          <w:bCs/>
          <w:sz w:val="28"/>
          <w:szCs w:val="28"/>
        </w:rPr>
        <w:t>SVEUČILIŠTE U ZAGREBU</w:t>
      </w:r>
    </w:p>
    <w:p w:rsidR="00750888" w:rsidRPr="009138C1" w:rsidRDefault="00501EAA" w:rsidP="00750888">
      <w:pPr>
        <w:pStyle w:val="Naslovdokumenta"/>
        <w:rPr>
          <w:sz w:val="28"/>
          <w:szCs w:val="28"/>
        </w:rPr>
      </w:pPr>
      <w:r w:rsidRPr="009138C1">
        <w:rPr>
          <w:sz w:val="28"/>
          <w:szCs w:val="28"/>
        </w:rPr>
        <w:t>FAKULTET ELEKTROTEHNIKE I RAČUNARSTVA</w:t>
      </w:r>
    </w:p>
    <w:p w:rsidR="00750888" w:rsidRDefault="00750888" w:rsidP="00750888"/>
    <w:p w:rsidR="00750888" w:rsidRDefault="00750888" w:rsidP="00750888"/>
    <w:p w:rsidR="00750888" w:rsidRDefault="00750888" w:rsidP="00750888"/>
    <w:p w:rsidR="00750888" w:rsidRDefault="00750888" w:rsidP="00750888"/>
    <w:p w:rsidR="00750888" w:rsidRDefault="00750888" w:rsidP="00750888"/>
    <w:p w:rsidR="00750888" w:rsidRDefault="00750888" w:rsidP="00750888"/>
    <w:p w:rsidR="00750888" w:rsidRDefault="00750888" w:rsidP="00750888"/>
    <w:p w:rsidR="00750888" w:rsidRDefault="00750888" w:rsidP="00750888"/>
    <w:p w:rsidR="00750888" w:rsidRDefault="00750888" w:rsidP="00750888"/>
    <w:p w:rsidR="001F2E0C" w:rsidRPr="009138C1" w:rsidRDefault="001F2E0C" w:rsidP="001F2E0C">
      <w:pPr>
        <w:pStyle w:val="Naslovdokumenta"/>
        <w:rPr>
          <w:sz w:val="28"/>
          <w:szCs w:val="28"/>
        </w:rPr>
      </w:pPr>
      <w:r>
        <w:rPr>
          <w:sz w:val="28"/>
          <w:szCs w:val="28"/>
        </w:rPr>
        <w:t>S</w:t>
      </w:r>
      <w:r w:rsidRPr="009138C1">
        <w:rPr>
          <w:sz w:val="28"/>
          <w:szCs w:val="28"/>
        </w:rPr>
        <w:t>EMINAR</w:t>
      </w:r>
    </w:p>
    <w:p w:rsidR="00750888" w:rsidRDefault="00750888" w:rsidP="00750888"/>
    <w:p w:rsidR="00501EAA" w:rsidRPr="00501EAA" w:rsidRDefault="003003BA" w:rsidP="00750888">
      <w:pPr>
        <w:pStyle w:val="Naslovdokumenta"/>
      </w:pPr>
      <w:r>
        <w:t xml:space="preserve">Računalno generirane scene i posebni efekti u filmovima Davida </w:t>
      </w:r>
      <w:proofErr w:type="spellStart"/>
      <w:r>
        <w:t>Finchera</w:t>
      </w:r>
      <w:proofErr w:type="spellEnd"/>
    </w:p>
    <w:p w:rsidR="00501EAA" w:rsidRDefault="003003BA" w:rsidP="009138C1">
      <w:pPr>
        <w:pStyle w:val="Autordokumenta"/>
      </w:pPr>
      <w:r>
        <w:t>Ema Popović</w:t>
      </w:r>
    </w:p>
    <w:p w:rsidR="001F2E0C" w:rsidRPr="009138C1" w:rsidRDefault="001F2E0C" w:rsidP="001F2E0C">
      <w:pPr>
        <w:pStyle w:val="Autordokumenta"/>
      </w:pPr>
      <w:r w:rsidRPr="00272CCD">
        <w:rPr>
          <w:i w:val="0"/>
          <w:iCs/>
        </w:rPr>
        <w:t>Voditelj:</w:t>
      </w:r>
      <w:r w:rsidRPr="009138C1">
        <w:t xml:space="preserve"> </w:t>
      </w:r>
      <w:r w:rsidR="003003BA">
        <w:t xml:space="preserve">prof. dr. </w:t>
      </w:r>
      <w:proofErr w:type="spellStart"/>
      <w:r w:rsidR="003003BA">
        <w:t>sc</w:t>
      </w:r>
      <w:proofErr w:type="spellEnd"/>
      <w:r w:rsidR="003003BA">
        <w:t>. Sonja Grgić</w:t>
      </w:r>
    </w:p>
    <w:p w:rsidR="00750888" w:rsidRDefault="00750888" w:rsidP="00750888"/>
    <w:p w:rsidR="00750888" w:rsidRDefault="00750888" w:rsidP="00750888"/>
    <w:p w:rsidR="001F2E0C" w:rsidRDefault="001F2E0C" w:rsidP="00750888"/>
    <w:p w:rsidR="001F2E0C" w:rsidRDefault="001F2E0C" w:rsidP="00750888"/>
    <w:p w:rsidR="00750888" w:rsidRDefault="00750888" w:rsidP="00750888"/>
    <w:p w:rsidR="001F2E0C" w:rsidRDefault="001F2E0C" w:rsidP="00750888"/>
    <w:p w:rsidR="00750888" w:rsidRDefault="00750888" w:rsidP="00750888"/>
    <w:p w:rsidR="00750888" w:rsidRDefault="00750888" w:rsidP="00750888"/>
    <w:p w:rsidR="00750888" w:rsidRDefault="00750888" w:rsidP="00750888"/>
    <w:p w:rsidR="00750888" w:rsidRDefault="00750888" w:rsidP="00750888"/>
    <w:p w:rsidR="00750888" w:rsidRDefault="00750888" w:rsidP="00750888"/>
    <w:p w:rsidR="00750888" w:rsidRDefault="00750888" w:rsidP="00750888"/>
    <w:p w:rsidR="00750888" w:rsidRDefault="00750888" w:rsidP="009138C1">
      <w:pPr>
        <w:pStyle w:val="Mjestoidatum"/>
      </w:pPr>
      <w:r>
        <w:t xml:space="preserve">Zagreb, </w:t>
      </w:r>
      <w:r w:rsidR="003003BA">
        <w:t>travanj</w:t>
      </w:r>
      <w:r w:rsidR="009138C1">
        <w:t xml:space="preserve">, </w:t>
      </w:r>
      <w:r w:rsidR="003003BA">
        <w:t>2019.</w:t>
      </w:r>
    </w:p>
    <w:p w:rsidR="008B4C8C" w:rsidRDefault="008B4C8C" w:rsidP="008B4C8C"/>
    <w:p w:rsidR="008B4C8C" w:rsidRDefault="008B4C8C" w:rsidP="008B4C8C"/>
    <w:p w:rsidR="008B4C8C" w:rsidRDefault="008B4C8C" w:rsidP="008B4C8C"/>
    <w:p w:rsidR="00750888" w:rsidRPr="008B4C8C" w:rsidRDefault="00750888" w:rsidP="008B4C8C">
      <w:pPr>
        <w:rPr>
          <w:b/>
          <w:bCs/>
          <w:sz w:val="28"/>
          <w:szCs w:val="28"/>
        </w:rPr>
      </w:pPr>
      <w:r w:rsidRPr="008B4C8C">
        <w:rPr>
          <w:b/>
          <w:bCs/>
          <w:sz w:val="28"/>
          <w:szCs w:val="28"/>
        </w:rPr>
        <w:t>Sadržaj</w:t>
      </w:r>
    </w:p>
    <w:p w:rsidR="00750888" w:rsidRDefault="00750888" w:rsidP="00750888"/>
    <w:p w:rsidR="006A769A" w:rsidRDefault="00750888">
      <w:pPr>
        <w:pStyle w:val="TOC1"/>
        <w:rPr>
          <w:rFonts w:ascii="Times New Roman" w:hAnsi="Times New Roman" w:cs="Times New Roman"/>
          <w:szCs w:val="24"/>
          <w:lang w:val="en-US" w:eastAsia="en-US" w:bidi="he-I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59987575" w:history="1">
        <w:r w:rsidR="006A769A" w:rsidRPr="00FF102E">
          <w:rPr>
            <w:rStyle w:val="Hyperlink"/>
          </w:rPr>
          <w:t>1.</w:t>
        </w:r>
        <w:r w:rsidR="006A769A">
          <w:rPr>
            <w:rFonts w:ascii="Times New Roman" w:hAnsi="Times New Roman" w:cs="Times New Roman"/>
            <w:szCs w:val="24"/>
            <w:lang w:val="en-US" w:eastAsia="en-US" w:bidi="he-IL"/>
          </w:rPr>
          <w:tab/>
        </w:r>
        <w:r w:rsidR="006A769A" w:rsidRPr="00FF102E">
          <w:rPr>
            <w:rStyle w:val="Hyperlink"/>
          </w:rPr>
          <w:t>Uvod</w:t>
        </w:r>
        <w:r w:rsidR="006A769A">
          <w:rPr>
            <w:webHidden/>
          </w:rPr>
          <w:tab/>
        </w:r>
        <w:r w:rsidR="0085016A">
          <w:rPr>
            <w:webHidden/>
          </w:rPr>
          <w:t>3</w:t>
        </w:r>
      </w:hyperlink>
    </w:p>
    <w:p w:rsidR="008E3C12" w:rsidRPr="008E3C12" w:rsidRDefault="00193DED" w:rsidP="008E3C12">
      <w:pPr>
        <w:pStyle w:val="TOC1"/>
        <w:rPr>
          <w:color w:val="0000FF"/>
          <w:u w:val="single"/>
        </w:rPr>
      </w:pPr>
      <w:hyperlink w:anchor="_Toc159987576" w:history="1">
        <w:r w:rsidR="006A769A" w:rsidRPr="00FF102E">
          <w:rPr>
            <w:rStyle w:val="Hyperlink"/>
            <w:lang w:val="pl-PL"/>
          </w:rPr>
          <w:t>2.</w:t>
        </w:r>
        <w:r w:rsidR="006A769A">
          <w:rPr>
            <w:rFonts w:ascii="Times New Roman" w:hAnsi="Times New Roman" w:cs="Times New Roman"/>
            <w:szCs w:val="24"/>
            <w:lang w:val="en-US" w:eastAsia="en-US" w:bidi="he-IL"/>
          </w:rPr>
          <w:tab/>
        </w:r>
        <w:r w:rsidR="008E3C12">
          <w:rPr>
            <w:rStyle w:val="Hyperlink"/>
            <w:lang w:val="pl-PL"/>
          </w:rPr>
          <w:t>Računalno generirane scene i posebni efekti</w:t>
        </w:r>
        <w:r w:rsidR="006A769A">
          <w:rPr>
            <w:webHidden/>
          </w:rPr>
          <w:tab/>
        </w:r>
        <w:r w:rsidR="00323A2D">
          <w:rPr>
            <w:webHidden/>
          </w:rPr>
          <w:t>4</w:t>
        </w:r>
      </w:hyperlink>
    </w:p>
    <w:p w:rsidR="006A769A" w:rsidRDefault="00193DED">
      <w:pPr>
        <w:pStyle w:val="TOC1"/>
      </w:pPr>
      <w:hyperlink w:anchor="_Toc159987577" w:history="1">
        <w:r w:rsidR="006A769A" w:rsidRPr="00FF102E">
          <w:rPr>
            <w:rStyle w:val="Hyperlink"/>
          </w:rPr>
          <w:t>3.</w:t>
        </w:r>
        <w:r w:rsidR="006A769A">
          <w:rPr>
            <w:rFonts w:ascii="Times New Roman" w:hAnsi="Times New Roman" w:cs="Times New Roman"/>
            <w:szCs w:val="24"/>
            <w:lang w:val="en-US" w:eastAsia="en-US" w:bidi="he-IL"/>
          </w:rPr>
          <w:tab/>
        </w:r>
        <w:r w:rsidR="008E3C12">
          <w:rPr>
            <w:rStyle w:val="Hyperlink"/>
          </w:rPr>
          <w:t>David Fincher i posebni efekti</w:t>
        </w:r>
        <w:r w:rsidR="006A769A">
          <w:rPr>
            <w:webHidden/>
          </w:rPr>
          <w:tab/>
        </w:r>
        <w:r w:rsidR="00F969B5">
          <w:rPr>
            <w:webHidden/>
          </w:rPr>
          <w:t>7</w:t>
        </w:r>
      </w:hyperlink>
    </w:p>
    <w:p w:rsidR="00F969B5" w:rsidRDefault="00F969B5" w:rsidP="00F969B5">
      <w:r>
        <w:tab/>
        <w:t>3.1</w:t>
      </w:r>
      <w:r>
        <w:tab/>
        <w:t>Zodijak (2007.)………………………………………………………………..7</w:t>
      </w:r>
    </w:p>
    <w:p w:rsidR="00F969B5" w:rsidRDefault="00F969B5" w:rsidP="00F969B5">
      <w:r>
        <w:tab/>
        <w:t>3.2</w:t>
      </w:r>
      <w:r>
        <w:tab/>
        <w:t>Neobična priča o Benjaminu Buttonu (2008.)</w:t>
      </w:r>
      <w:r w:rsidR="0007181C">
        <w:t>..</w:t>
      </w:r>
      <w:r>
        <w:t>……………………………8</w:t>
      </w:r>
    </w:p>
    <w:p w:rsidR="00F969B5" w:rsidRPr="00F969B5" w:rsidRDefault="0007181C" w:rsidP="00F969B5">
      <w:r>
        <w:tab/>
        <w:t>3.3</w:t>
      </w:r>
      <w:r>
        <w:tab/>
        <w:t>Muškarci koji mrze žene (2011.)……………………………………………9</w:t>
      </w:r>
    </w:p>
    <w:p w:rsidR="006A769A" w:rsidRDefault="00193DED">
      <w:pPr>
        <w:pStyle w:val="TOC1"/>
        <w:rPr>
          <w:rFonts w:ascii="Times New Roman" w:hAnsi="Times New Roman" w:cs="Times New Roman"/>
          <w:szCs w:val="24"/>
          <w:lang w:val="en-US" w:eastAsia="en-US" w:bidi="he-IL"/>
        </w:rPr>
      </w:pPr>
      <w:hyperlink w:anchor="_Toc159987578" w:history="1">
        <w:r w:rsidR="006A769A" w:rsidRPr="00FF102E">
          <w:rPr>
            <w:rStyle w:val="Hyperlink"/>
          </w:rPr>
          <w:t>4.</w:t>
        </w:r>
        <w:r w:rsidR="006A769A">
          <w:rPr>
            <w:rFonts w:ascii="Times New Roman" w:hAnsi="Times New Roman" w:cs="Times New Roman"/>
            <w:szCs w:val="24"/>
            <w:lang w:val="en-US" w:eastAsia="en-US" w:bidi="he-IL"/>
          </w:rPr>
          <w:tab/>
        </w:r>
        <w:r w:rsidR="008E3C12">
          <w:rPr>
            <w:rStyle w:val="Hyperlink"/>
          </w:rPr>
          <w:t>Zaključak</w:t>
        </w:r>
        <w:r w:rsidR="006A769A">
          <w:rPr>
            <w:webHidden/>
          </w:rPr>
          <w:tab/>
        </w:r>
        <w:r w:rsidR="00F969B5">
          <w:rPr>
            <w:webHidden/>
          </w:rPr>
          <w:t>11</w:t>
        </w:r>
      </w:hyperlink>
    </w:p>
    <w:p w:rsidR="006A769A" w:rsidRDefault="00193DED">
      <w:pPr>
        <w:pStyle w:val="TOC1"/>
        <w:rPr>
          <w:rStyle w:val="Hyperlink"/>
        </w:rPr>
      </w:pPr>
      <w:hyperlink w:anchor="_Toc159987579" w:history="1">
        <w:r w:rsidR="006A769A" w:rsidRPr="00FF102E">
          <w:rPr>
            <w:rStyle w:val="Hyperlink"/>
          </w:rPr>
          <w:t>5.</w:t>
        </w:r>
        <w:r w:rsidR="006A769A">
          <w:rPr>
            <w:rFonts w:ascii="Times New Roman" w:hAnsi="Times New Roman" w:cs="Times New Roman"/>
            <w:szCs w:val="24"/>
            <w:lang w:val="en-US" w:eastAsia="en-US" w:bidi="he-IL"/>
          </w:rPr>
          <w:tab/>
        </w:r>
        <w:r w:rsidR="008E3C12">
          <w:rPr>
            <w:rStyle w:val="Hyperlink"/>
          </w:rPr>
          <w:t>Literatura</w:t>
        </w:r>
        <w:r w:rsidR="006A769A">
          <w:rPr>
            <w:webHidden/>
          </w:rPr>
          <w:tab/>
        </w:r>
        <w:r w:rsidR="007D31A5">
          <w:rPr>
            <w:webHidden/>
          </w:rPr>
          <w:t>1</w:t>
        </w:r>
        <w:r w:rsidR="00F969B5">
          <w:rPr>
            <w:webHidden/>
          </w:rPr>
          <w:t>2</w:t>
        </w:r>
      </w:hyperlink>
    </w:p>
    <w:p w:rsidR="008E3C12" w:rsidRDefault="00193DED" w:rsidP="008E3C12">
      <w:pPr>
        <w:pStyle w:val="TOC1"/>
        <w:rPr>
          <w:rFonts w:ascii="Times New Roman" w:hAnsi="Times New Roman" w:cs="Times New Roman"/>
          <w:szCs w:val="24"/>
          <w:lang w:val="en-US" w:eastAsia="en-US" w:bidi="he-IL"/>
        </w:rPr>
      </w:pPr>
      <w:hyperlink w:anchor="_Toc159987579" w:history="1">
        <w:r w:rsidR="008E3C12">
          <w:rPr>
            <w:rStyle w:val="Hyperlink"/>
          </w:rPr>
          <w:t>6</w:t>
        </w:r>
        <w:r w:rsidR="008E3C12" w:rsidRPr="00FF102E">
          <w:rPr>
            <w:rStyle w:val="Hyperlink"/>
          </w:rPr>
          <w:t>.</w:t>
        </w:r>
        <w:r w:rsidR="008E3C12">
          <w:rPr>
            <w:rFonts w:ascii="Times New Roman" w:hAnsi="Times New Roman" w:cs="Times New Roman"/>
            <w:szCs w:val="24"/>
            <w:lang w:val="en-US" w:eastAsia="en-US" w:bidi="he-IL"/>
          </w:rPr>
          <w:tab/>
        </w:r>
        <w:r w:rsidR="008E3C12" w:rsidRPr="00FF102E">
          <w:rPr>
            <w:rStyle w:val="Hyperlink"/>
          </w:rPr>
          <w:t>Sažetak</w:t>
        </w:r>
        <w:r w:rsidR="008E3C12">
          <w:rPr>
            <w:webHidden/>
          </w:rPr>
          <w:tab/>
        </w:r>
        <w:r w:rsidR="007D31A5">
          <w:rPr>
            <w:webHidden/>
          </w:rPr>
          <w:t>1</w:t>
        </w:r>
        <w:r w:rsidR="00F969B5">
          <w:rPr>
            <w:webHidden/>
          </w:rPr>
          <w:t>3</w:t>
        </w:r>
      </w:hyperlink>
    </w:p>
    <w:p w:rsidR="008E3C12" w:rsidRPr="008E3C12" w:rsidRDefault="008E3C12" w:rsidP="008E3C12"/>
    <w:p w:rsidR="00750888" w:rsidRDefault="00750888" w:rsidP="00750888">
      <w:r>
        <w:fldChar w:fldCharType="end"/>
      </w:r>
    </w:p>
    <w:p w:rsidR="00BE230D" w:rsidRDefault="00BE230D" w:rsidP="00750888"/>
    <w:p w:rsidR="00BE230D" w:rsidRDefault="00BE230D" w:rsidP="00750888">
      <w:pPr>
        <w:sectPr w:rsidR="00BE230D" w:rsidSect="00F73319">
          <w:headerReference w:type="even" r:id="rId7"/>
          <w:footerReference w:type="even" r:id="rId8"/>
          <w:pgSz w:w="11906" w:h="16838" w:code="9"/>
          <w:pgMar w:top="1701" w:right="1134" w:bottom="1701" w:left="1701" w:header="680" w:footer="680" w:gutter="0"/>
          <w:pgNumType w:start="1"/>
          <w:cols w:space="708"/>
          <w:docGrid w:linePitch="360"/>
        </w:sectPr>
      </w:pPr>
    </w:p>
    <w:p w:rsidR="00BE230D" w:rsidRPr="00750888" w:rsidRDefault="00BE230D" w:rsidP="00750888"/>
    <w:p w:rsidR="00750888" w:rsidRDefault="00750888" w:rsidP="00A56AEA">
      <w:pPr>
        <w:pStyle w:val="Heading1"/>
      </w:pPr>
      <w:bookmarkStart w:id="0" w:name="_Toc73793693"/>
      <w:bookmarkStart w:id="1" w:name="_Toc73794263"/>
      <w:bookmarkStart w:id="2" w:name="_Toc113812202"/>
      <w:bookmarkStart w:id="3" w:name="_Toc159987575"/>
      <w:r>
        <w:lastRenderedPageBreak/>
        <w:t>Uvod</w:t>
      </w:r>
      <w:bookmarkEnd w:id="0"/>
      <w:bookmarkEnd w:id="1"/>
      <w:bookmarkEnd w:id="2"/>
      <w:bookmarkEnd w:id="3"/>
    </w:p>
    <w:p w:rsidR="00715942" w:rsidRDefault="008C681D" w:rsidP="008C681D">
      <w:pPr>
        <w:ind w:left="283" w:firstLine="425"/>
      </w:pPr>
      <w:r>
        <w:t>U ovome radu bit će objašnjene osnove stvaranja računalno generiranih scen</w:t>
      </w:r>
      <w:r w:rsidR="006178DE">
        <w:t xml:space="preserve">a, te primjeri njihovih uloga u filmovima Davida </w:t>
      </w:r>
      <w:proofErr w:type="spellStart"/>
      <w:r w:rsidR="006178DE">
        <w:t>Finchera</w:t>
      </w:r>
      <w:proofErr w:type="spellEnd"/>
      <w:r w:rsidR="006178DE">
        <w:t xml:space="preserve">. </w:t>
      </w:r>
    </w:p>
    <w:p w:rsidR="00715942" w:rsidRDefault="00715942" w:rsidP="008C681D">
      <w:pPr>
        <w:ind w:left="283" w:firstLine="425"/>
      </w:pPr>
      <w:r>
        <w:t>Posebni efekti oduvijek su dio stvaranja filmova. Od početka dvadesetog stoljeća ljudi koriste trikove kako bi prikazali stvari koje život ne može. Razvojem tehnologije razvio se i način stvaranja efekata. Računalno generirane scene današnjice očekivana su pojava, ali iza njih stoje desetljeća rada i inovacija.</w:t>
      </w:r>
    </w:p>
    <w:p w:rsidR="0099402B" w:rsidRDefault="00F969B5" w:rsidP="008C681D">
      <w:pPr>
        <w:ind w:left="283" w:firstLine="425"/>
      </w:pPr>
      <w:r>
        <w:t xml:space="preserve">David </w:t>
      </w:r>
      <w:proofErr w:type="spellStart"/>
      <w:r w:rsidR="006178DE">
        <w:t>Fincher</w:t>
      </w:r>
      <w:proofErr w:type="spellEnd"/>
      <w:r w:rsidR="006178DE">
        <w:t xml:space="preserve"> je počeo raditi u filmskoj industriji osamdesetih godina prošlog stoljeća i naučio mnogo od holivudskih velikana toga vremena. Kada je počeo stvarati vlastite filmove imao je jasnu viziju o svojemu stilu i </w:t>
      </w:r>
      <w:r w:rsidR="005B53EE">
        <w:t xml:space="preserve">procesu snimanja. Razvojem tehnologije prilagodio se i </w:t>
      </w:r>
      <w:r w:rsidR="00CB5AAA">
        <w:t>upotrijebio</w:t>
      </w:r>
      <w:r w:rsidR="005B53EE">
        <w:t xml:space="preserve"> sve vrline digitalnih posebnih efekata. Za razliku od trilera i akcijskih filmova svojeg vremena, </w:t>
      </w:r>
      <w:proofErr w:type="spellStart"/>
      <w:r w:rsidR="005B53EE">
        <w:t>Fincherovi</w:t>
      </w:r>
      <w:proofErr w:type="spellEnd"/>
      <w:r w:rsidR="005B53EE">
        <w:t xml:space="preserve"> filmovi </w:t>
      </w:r>
      <w:r w:rsidR="00664A47">
        <w:t>koriste efekte vrlo suptilno. Mnog</w:t>
      </w:r>
      <w:r w:rsidR="00CB5AAA">
        <w:t>i su</w:t>
      </w:r>
      <w:r w:rsidR="00664A47">
        <w:t xml:space="preserve"> neprimjetn</w:t>
      </w:r>
      <w:r w:rsidR="00CB5AAA">
        <w:t>i</w:t>
      </w:r>
      <w:r w:rsidR="00664A47">
        <w:t xml:space="preserve"> i služe kako bi udubili gledatelje u svijet filma. </w:t>
      </w:r>
      <w:r w:rsidR="00CB5AAA">
        <w:t>Takvi efekti ne koriste se da bi ih publika mogla uočiti i diviti se. Vještina leži u stvaranju svijeta koji je sličan našem, ali ipak nov i neistražen.</w:t>
      </w:r>
    </w:p>
    <w:p w:rsidR="0033620B" w:rsidRDefault="0033620B" w:rsidP="0099402B"/>
    <w:p w:rsidR="0099402B" w:rsidRDefault="0099402B" w:rsidP="0099402B"/>
    <w:p w:rsidR="0099402B" w:rsidRPr="0099402B" w:rsidRDefault="0099402B" w:rsidP="0099402B"/>
    <w:p w:rsidR="00750888" w:rsidRDefault="0085016A" w:rsidP="0085016A">
      <w:pPr>
        <w:pStyle w:val="Heading1"/>
        <w:rPr>
          <w:lang w:val="pl-PL"/>
        </w:rPr>
      </w:pPr>
      <w:r>
        <w:rPr>
          <w:lang w:val="pl-PL"/>
        </w:rPr>
        <w:lastRenderedPageBreak/>
        <w:t>Računalno generirane scene i posebni efekti</w:t>
      </w:r>
    </w:p>
    <w:p w:rsidR="00ED13B2" w:rsidRDefault="00262EB5" w:rsidP="00262EB5">
      <w:pPr>
        <w:ind w:firstLine="708"/>
        <w:rPr>
          <w:lang w:val="pl-PL"/>
        </w:rPr>
      </w:pPr>
      <w:r>
        <w:rPr>
          <w:lang w:val="pl-PL"/>
        </w:rPr>
        <w:t xml:space="preserve">Računalno generirane scene (computer-generated imagery) primjena </w:t>
      </w:r>
      <w:r w:rsidR="007C6AF0">
        <w:rPr>
          <w:lang w:val="pl-PL"/>
        </w:rPr>
        <w:t>su</w:t>
      </w:r>
      <w:r>
        <w:rPr>
          <w:lang w:val="pl-PL"/>
        </w:rPr>
        <w:t xml:space="preserve"> računalne grafike u medijima.</w:t>
      </w:r>
      <w:r w:rsidR="007C6AF0">
        <w:rPr>
          <w:lang w:val="pl-PL"/>
        </w:rPr>
        <w:t xml:space="preserve"> Koriste se u posebnim efektima filmova i računalnih igara, dizajnu, stvaranju </w:t>
      </w:r>
      <w:r w:rsidR="00CA6FF2">
        <w:rPr>
          <w:lang w:val="pl-PL"/>
        </w:rPr>
        <w:t>trodimenzionalnih</w:t>
      </w:r>
      <w:r w:rsidR="007C6AF0">
        <w:rPr>
          <w:lang w:val="pl-PL"/>
        </w:rPr>
        <w:t xml:space="preserve"> modela i inženjerstvu. Računalno generirana animacija dovela je do razvoja filmske industrije u novim smjerovima. </w:t>
      </w:r>
    </w:p>
    <w:p w:rsidR="00E816A0" w:rsidRDefault="00014344" w:rsidP="00262EB5">
      <w:pPr>
        <w:ind w:firstLine="708"/>
        <w:rPr>
          <w:lang w:val="pl-PL"/>
        </w:rPr>
      </w:pPr>
      <w:r>
        <w:rPr>
          <w:lang w:val="pl-PL"/>
        </w:rPr>
        <w:t>Razvoj računalne animacije počeo je sedamdesetih godina prošloga stoljeća. Kratke animacije i vizualni efekti stvarali su se pomoću spajanja više d</w:t>
      </w:r>
      <w:r w:rsidR="009E04F9">
        <w:rPr>
          <w:lang w:val="pl-PL"/>
        </w:rPr>
        <w:t>vodimenzionalnih objekata. Film Futureworld iz 1976. bio je prvi film sa 3D animacijom</w:t>
      </w:r>
      <w:r w:rsidR="008A1F8E">
        <w:rPr>
          <w:lang w:val="pl-PL"/>
        </w:rPr>
        <w:t>, u kojem se desetak sekundi prikazuje model ljudske ruke i lica na ekranu. Svojim pothvatom Ed Catmull i Fred Parke započeli su novu eru posebnih efekata.</w:t>
      </w:r>
      <w:r w:rsidR="008A1F8E">
        <w:rPr>
          <w:vertAlign w:val="superscript"/>
          <w:lang w:val="pl-PL"/>
        </w:rPr>
        <w:t>[8]</w:t>
      </w:r>
      <w:r w:rsidR="008A1F8E">
        <w:rPr>
          <w:lang w:val="pl-PL"/>
        </w:rPr>
        <w:t xml:space="preserve"> </w:t>
      </w:r>
    </w:p>
    <w:p w:rsidR="00715942" w:rsidRDefault="00715942" w:rsidP="00262EB5">
      <w:pPr>
        <w:ind w:firstLine="708"/>
        <w:rPr>
          <w:lang w:val="pl-PL"/>
        </w:rPr>
      </w:pPr>
    </w:p>
    <w:p w:rsidR="008E7F1A" w:rsidRDefault="00941EA7" w:rsidP="00715942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717F577" wp14:editId="2D30A4E8">
            <wp:extent cx="2804677" cy="151920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qdefault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99" b="13778"/>
                    <a:stretch/>
                  </pic:blipFill>
                  <pic:spPr bwMode="auto">
                    <a:xfrm>
                      <a:off x="0" y="0"/>
                      <a:ext cx="2804677" cy="15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 w:rsidR="008A1F8E">
        <w:rPr>
          <w:noProof/>
          <w:lang w:val="pl-PL"/>
        </w:rPr>
        <w:drawing>
          <wp:inline distT="0" distB="0" distL="0" distR="0">
            <wp:extent cx="2861517" cy="1520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utureworld_face_cgi_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504" cy="153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8E" w:rsidRPr="00715942" w:rsidRDefault="00715942" w:rsidP="00715942">
      <w:pPr>
        <w:jc w:val="center"/>
        <w:rPr>
          <w:vertAlign w:val="superscript"/>
          <w:lang w:val="pl-PL"/>
        </w:rPr>
      </w:pPr>
      <w:r>
        <w:rPr>
          <w:lang w:val="pl-PL"/>
        </w:rPr>
        <w:t xml:space="preserve">Slike 2.1 i 2.1 – </w:t>
      </w:r>
      <w:r w:rsidR="00FC7BB1">
        <w:rPr>
          <w:lang w:val="pl-PL"/>
        </w:rPr>
        <w:t>P</w:t>
      </w:r>
      <w:r>
        <w:rPr>
          <w:lang w:val="pl-PL"/>
        </w:rPr>
        <w:t>rva filmska 3D animacija, Futureworld (1976.)</w:t>
      </w:r>
      <w:r>
        <w:rPr>
          <w:vertAlign w:val="superscript"/>
          <w:lang w:val="pl-PL"/>
        </w:rPr>
        <w:t>[8]</w:t>
      </w:r>
    </w:p>
    <w:p w:rsidR="008A1F8E" w:rsidRDefault="008A1F8E" w:rsidP="008A1F8E">
      <w:pPr>
        <w:rPr>
          <w:lang w:val="pl-PL"/>
        </w:rPr>
      </w:pPr>
    </w:p>
    <w:p w:rsidR="0085016A" w:rsidRDefault="00715942" w:rsidP="00ED13B2">
      <w:pPr>
        <w:rPr>
          <w:lang w:val="pl-PL"/>
        </w:rPr>
      </w:pPr>
      <w:r>
        <w:rPr>
          <w:lang w:val="pl-PL"/>
        </w:rPr>
        <w:tab/>
      </w:r>
      <w:r w:rsidR="00941EA7">
        <w:rPr>
          <w:lang w:val="pl-PL"/>
        </w:rPr>
        <w:t xml:space="preserve">Tron, znanstveno-fantastični film iz 1982., </w:t>
      </w:r>
      <w:r w:rsidR="00713963">
        <w:rPr>
          <w:lang w:val="pl-PL"/>
        </w:rPr>
        <w:t>donio</w:t>
      </w:r>
      <w:r w:rsidR="00941EA7">
        <w:rPr>
          <w:lang w:val="pl-PL"/>
        </w:rPr>
        <w:t xml:space="preserve"> je idući veliki korak za računalne posebne efekte. Pomoću računala od samo 2MB memorije stvorili su preko 15 minuta efekata. Statičke slike napravljene su računalno, no „položaj kamere”</w:t>
      </w:r>
      <w:r w:rsidR="00713963">
        <w:rPr>
          <w:lang w:val="pl-PL"/>
        </w:rPr>
        <w:t xml:space="preserve"> u scenama</w:t>
      </w:r>
      <w:r w:rsidR="00941EA7">
        <w:rPr>
          <w:lang w:val="pl-PL"/>
        </w:rPr>
        <w:t xml:space="preserve"> morao se</w:t>
      </w:r>
      <w:r w:rsidR="008C0F73">
        <w:rPr>
          <w:lang w:val="pl-PL"/>
        </w:rPr>
        <w:t xml:space="preserve"> pomoću koordinat</w:t>
      </w:r>
      <w:r w:rsidR="00713963">
        <w:rPr>
          <w:lang w:val="pl-PL"/>
        </w:rPr>
        <w:t>ne mreže</w:t>
      </w:r>
      <w:r w:rsidR="00941EA7">
        <w:rPr>
          <w:lang w:val="pl-PL"/>
        </w:rPr>
        <w:t xml:space="preserve"> namjestiti ručno</w:t>
      </w:r>
      <w:r w:rsidR="008C0F73">
        <w:rPr>
          <w:lang w:val="pl-PL"/>
        </w:rPr>
        <w:t>. Procijenjeno je da je za 4 sekunde filma bilo potrebno preko 600 koordinata.</w:t>
      </w:r>
      <w:r w:rsidR="008C0F73">
        <w:rPr>
          <w:vertAlign w:val="superscript"/>
          <w:lang w:val="pl-PL"/>
        </w:rPr>
        <w:t>[9]</w:t>
      </w:r>
      <w:r w:rsidR="008C0F73">
        <w:rPr>
          <w:lang w:val="pl-PL"/>
        </w:rPr>
        <w:t xml:space="preserve"> Vrhunac efekata Trona zasigurno je scena utrka napravljena potpuno računalno, bez </w:t>
      </w:r>
      <w:r w:rsidR="00713963">
        <w:rPr>
          <w:lang w:val="pl-PL"/>
        </w:rPr>
        <w:t xml:space="preserve">pomoći </w:t>
      </w:r>
      <w:r w:rsidR="008C0F73">
        <w:rPr>
          <w:lang w:val="pl-PL"/>
        </w:rPr>
        <w:t>glumaca i</w:t>
      </w:r>
      <w:r w:rsidR="00713963">
        <w:rPr>
          <w:lang w:val="pl-PL"/>
        </w:rPr>
        <w:t>li</w:t>
      </w:r>
      <w:r w:rsidR="008C0F73">
        <w:rPr>
          <w:lang w:val="pl-PL"/>
        </w:rPr>
        <w:t xml:space="preserve"> seta.</w:t>
      </w:r>
    </w:p>
    <w:p w:rsidR="008C0F73" w:rsidRDefault="008C0F73" w:rsidP="00ED13B2">
      <w:pPr>
        <w:rPr>
          <w:lang w:val="pl-PL"/>
        </w:rPr>
      </w:pPr>
    </w:p>
    <w:p w:rsidR="008C0F73" w:rsidRDefault="008C0F73" w:rsidP="008C0F73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4183380" cy="1895457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ronbdcap1_origina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109" cy="190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73" w:rsidRPr="008C0F73" w:rsidRDefault="008C0F73" w:rsidP="008C0F73">
      <w:pPr>
        <w:jc w:val="center"/>
        <w:rPr>
          <w:vertAlign w:val="superscript"/>
          <w:lang w:val="pl-PL"/>
        </w:rPr>
      </w:pPr>
      <w:r>
        <w:rPr>
          <w:lang w:val="pl-PL"/>
        </w:rPr>
        <w:t xml:space="preserve">Slika 2.3 – </w:t>
      </w:r>
      <w:r w:rsidR="00FC7BB1">
        <w:rPr>
          <w:lang w:val="pl-PL"/>
        </w:rPr>
        <w:t>P</w:t>
      </w:r>
      <w:r>
        <w:rPr>
          <w:lang w:val="pl-PL"/>
        </w:rPr>
        <w:t>rvo opširno korištenje 3D efekata, Tron (1982.)</w:t>
      </w:r>
      <w:r>
        <w:rPr>
          <w:vertAlign w:val="superscript"/>
          <w:lang w:val="pl-PL"/>
        </w:rPr>
        <w:t>[9]</w:t>
      </w:r>
    </w:p>
    <w:p w:rsidR="008C0F73" w:rsidRDefault="008C0F73" w:rsidP="00ED13B2">
      <w:pPr>
        <w:rPr>
          <w:lang w:val="pl-PL"/>
        </w:rPr>
      </w:pPr>
    </w:p>
    <w:p w:rsidR="008C0F73" w:rsidRDefault="00C05A71" w:rsidP="00ED13B2">
      <w:pPr>
        <w:rPr>
          <w:lang w:val="pl-PL"/>
        </w:rPr>
      </w:pPr>
      <w:r>
        <w:rPr>
          <w:lang w:val="pl-PL"/>
        </w:rPr>
        <w:tab/>
        <w:t xml:space="preserve">Prvi u cijelosti računalno generirani film bila je Pixarova Priča o igračkama iz 1995. godine. </w:t>
      </w:r>
      <w:r w:rsidR="00814B29">
        <w:rPr>
          <w:lang w:val="pl-PL"/>
        </w:rPr>
        <w:t xml:space="preserve">Prije ovoga filma Pixarova najduža animacija trajala je jednu minutu. </w:t>
      </w:r>
      <w:r>
        <w:rPr>
          <w:lang w:val="pl-PL"/>
        </w:rPr>
        <w:t xml:space="preserve">Produkcija </w:t>
      </w:r>
      <w:r w:rsidR="00814B29">
        <w:rPr>
          <w:lang w:val="pl-PL"/>
        </w:rPr>
        <w:t>je</w:t>
      </w:r>
      <w:r>
        <w:rPr>
          <w:lang w:val="pl-PL"/>
        </w:rPr>
        <w:t xml:space="preserve"> bila vrlo izazovna zbog </w:t>
      </w:r>
      <w:r w:rsidR="00814B29">
        <w:rPr>
          <w:lang w:val="pl-PL"/>
        </w:rPr>
        <w:t>neiskustva tima (polovica nije kori</w:t>
      </w:r>
      <w:r w:rsidR="00713963">
        <w:rPr>
          <w:lang w:val="pl-PL"/>
        </w:rPr>
        <w:t>s</w:t>
      </w:r>
      <w:r w:rsidR="00814B29">
        <w:rPr>
          <w:lang w:val="pl-PL"/>
        </w:rPr>
        <w:t xml:space="preserve">tila računalo prije toga) i malog budžeta. </w:t>
      </w:r>
      <w:r w:rsidR="00E063C1">
        <w:rPr>
          <w:lang w:val="pl-PL"/>
        </w:rPr>
        <w:t xml:space="preserve">Modeli likova prvo su stvoreni od gline, pa dizajnirali računalno. Tada </w:t>
      </w:r>
      <w:r w:rsidR="00713963">
        <w:rPr>
          <w:lang w:val="pl-PL"/>
        </w:rPr>
        <w:t xml:space="preserve">su </w:t>
      </w:r>
      <w:r w:rsidR="00E063C1">
        <w:rPr>
          <w:lang w:val="pl-PL"/>
        </w:rPr>
        <w:t>svakog lika trebali animirati, dati im manirizme i osobnosti. Za sinkronizaciju lica likova i glasova glumaca trebalo je tjedan dana rada za svakih 8 sekundi filma.</w:t>
      </w:r>
      <w:r w:rsidR="00C436AB">
        <w:rPr>
          <w:vertAlign w:val="superscript"/>
          <w:lang w:val="pl-PL"/>
        </w:rPr>
        <w:t>[10]</w:t>
      </w:r>
      <w:r w:rsidR="00E063C1">
        <w:rPr>
          <w:lang w:val="pl-PL"/>
        </w:rPr>
        <w:t xml:space="preserve"> Nakon toga </w:t>
      </w:r>
      <w:r w:rsidR="00713963">
        <w:rPr>
          <w:lang w:val="pl-PL"/>
        </w:rPr>
        <w:t xml:space="preserve">su </w:t>
      </w:r>
      <w:r w:rsidR="00E063C1">
        <w:rPr>
          <w:lang w:val="pl-PL"/>
        </w:rPr>
        <w:t>dodali osvjetljenje, sjene i vizualne efekte. Nakon 4 godine</w:t>
      </w:r>
      <w:r w:rsidR="00573BEE">
        <w:rPr>
          <w:lang w:val="pl-PL"/>
        </w:rPr>
        <w:t xml:space="preserve"> napornog rada film je napokon objavljen te je započeo industriju računalno generiranih filmova. </w:t>
      </w:r>
    </w:p>
    <w:p w:rsidR="00C436AB" w:rsidRDefault="00C436AB" w:rsidP="00ED13B2">
      <w:pPr>
        <w:rPr>
          <w:lang w:val="pl-PL"/>
        </w:rPr>
      </w:pPr>
    </w:p>
    <w:p w:rsidR="00C436AB" w:rsidRDefault="00C436AB" w:rsidP="00C436AB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2524359" cy="1918970"/>
            <wp:effectExtent l="0" t="0" r="952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capture-youtube-watch-2019-05-10-11_22_19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1786" r="27688" b="83209"/>
                    <a:stretch/>
                  </pic:blipFill>
                  <pic:spPr bwMode="auto">
                    <a:xfrm>
                      <a:off x="0" y="0"/>
                      <a:ext cx="2547486" cy="193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>
            <wp:extent cx="3166019" cy="1918800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capture-youtube-watch-2019-05-10-11_24_31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9" t="2590" r="27331" b="88478"/>
                    <a:stretch/>
                  </pic:blipFill>
                  <pic:spPr bwMode="auto">
                    <a:xfrm>
                      <a:off x="0" y="0"/>
                      <a:ext cx="3166019" cy="191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6AB" w:rsidRDefault="00C436AB" w:rsidP="00C436AB">
      <w:pPr>
        <w:jc w:val="center"/>
        <w:rPr>
          <w:lang w:val="pl-PL"/>
        </w:rPr>
      </w:pPr>
      <w:r>
        <w:rPr>
          <w:lang w:val="pl-PL"/>
        </w:rPr>
        <w:t xml:space="preserve">Slike 2.4 i 2.5 – </w:t>
      </w:r>
      <w:r w:rsidR="00FC7BB1">
        <w:rPr>
          <w:lang w:val="pl-PL"/>
        </w:rPr>
        <w:t>M</w:t>
      </w:r>
      <w:r>
        <w:rPr>
          <w:lang w:val="pl-PL"/>
        </w:rPr>
        <w:t>odel potpuno računalno generiranog lika i</w:t>
      </w:r>
      <w:r w:rsidR="00B61C53">
        <w:rPr>
          <w:lang w:val="pl-PL"/>
        </w:rPr>
        <w:t xml:space="preserve"> </w:t>
      </w:r>
      <w:r>
        <w:rPr>
          <w:lang w:val="pl-PL"/>
        </w:rPr>
        <w:t>izgled u filmu, Priča o igračkama (1995.)</w:t>
      </w:r>
      <w:r>
        <w:rPr>
          <w:vertAlign w:val="superscript"/>
          <w:lang w:val="pl-PL"/>
        </w:rPr>
        <w:t>[11]</w:t>
      </w:r>
    </w:p>
    <w:p w:rsidR="00C436AB" w:rsidRDefault="00C436AB" w:rsidP="00ED13B2">
      <w:pPr>
        <w:rPr>
          <w:lang w:val="pl-PL"/>
        </w:rPr>
      </w:pPr>
    </w:p>
    <w:p w:rsidR="00C436AB" w:rsidRDefault="00FC7BB1" w:rsidP="00ED13B2">
      <w:pPr>
        <w:rPr>
          <w:lang w:val="pl-PL"/>
        </w:rPr>
      </w:pPr>
      <w:r>
        <w:rPr>
          <w:lang w:val="pl-PL"/>
        </w:rPr>
        <w:tab/>
        <w:t>Veliki korak u razvoju računalno generiranih scena je pojava motion capture tehnologije. Motion capture je proces snimanja pokreta. U filmskoj industriji odnosi se na snimanje</w:t>
      </w:r>
      <w:r w:rsidR="00F66EEF">
        <w:rPr>
          <w:lang w:val="pl-PL"/>
        </w:rPr>
        <w:t xml:space="preserve"> glumaca i korištenje snimki za animiranje računalno generiranog lika. Glumac tijekom snimanja nosi na tijelu oznake koje omogućuju prepoznavanje specifičnih pokreta. Ova tehnologija počela se često koristiti početkom dvadeset i prvog stoljeća i njene mogućnosti su testirali mnogi fantastični i znanstveno-fantastični filmovi toga vremena.</w:t>
      </w:r>
      <w:r w:rsidR="00186EA6">
        <w:rPr>
          <w:lang w:val="pl-PL"/>
        </w:rPr>
        <w:t xml:space="preserve"> </w:t>
      </w:r>
      <w:r w:rsidR="00B61C53">
        <w:rPr>
          <w:lang w:val="pl-PL"/>
        </w:rPr>
        <w:t xml:space="preserve">Oskarovski posebni efekti trilogije Gospodara prstenova odličan su primjer novih mogućnosti motion capturea. </w:t>
      </w:r>
      <w:r w:rsidR="00186EA6">
        <w:rPr>
          <w:lang w:val="pl-PL"/>
        </w:rPr>
        <w:t xml:space="preserve">Gospodar prstenova: Dvije kule iz 2002. godine prvi je film u kojem lik napravljen pomoću motion capture tehnologije izravno komunicira s drugim glumcima. Andy Serkis </w:t>
      </w:r>
      <w:r w:rsidR="002B5037">
        <w:rPr>
          <w:lang w:val="pl-PL"/>
        </w:rPr>
        <w:t>svoju je ulogu odglumio</w:t>
      </w:r>
      <w:r w:rsidR="00186EA6">
        <w:rPr>
          <w:lang w:val="pl-PL"/>
        </w:rPr>
        <w:t xml:space="preserve"> u</w:t>
      </w:r>
      <w:r w:rsidR="002B5037">
        <w:rPr>
          <w:lang w:val="pl-PL"/>
        </w:rPr>
        <w:t xml:space="preserve"> motion capture kostimu s mnogo malih senzora po tijelu i licu. Računalno je generiran model s njegovim pokretima i izrazima lica, pomoću kojeg je stvoren lik Golluma.</w:t>
      </w:r>
      <w:r w:rsidR="00F969B5">
        <w:rPr>
          <w:vertAlign w:val="superscript"/>
          <w:lang w:val="pl-PL"/>
        </w:rPr>
        <w:t>[12]</w:t>
      </w:r>
      <w:r w:rsidR="00F969B5">
        <w:rPr>
          <w:lang w:val="pl-PL"/>
        </w:rPr>
        <w:t xml:space="preserve"> </w:t>
      </w:r>
    </w:p>
    <w:p w:rsidR="00B61C53" w:rsidRDefault="00B61C53" w:rsidP="00ED13B2">
      <w:pPr>
        <w:rPr>
          <w:lang w:val="pl-PL"/>
        </w:rPr>
      </w:pPr>
    </w:p>
    <w:p w:rsidR="00B61C53" w:rsidRDefault="00B61C53" w:rsidP="00B61C53">
      <w:pPr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>
            <wp:extent cx="4256287" cy="1836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s_Kellym_7823_orig-768x327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/>
                    <a:stretch/>
                  </pic:blipFill>
                  <pic:spPr bwMode="auto">
                    <a:xfrm>
                      <a:off x="0" y="0"/>
                      <a:ext cx="4337590" cy="187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C53" w:rsidRPr="00F969B5" w:rsidRDefault="00B61C53" w:rsidP="00B61C53">
      <w:pPr>
        <w:jc w:val="center"/>
        <w:rPr>
          <w:vertAlign w:val="superscript"/>
          <w:lang w:val="pl-PL"/>
        </w:rPr>
      </w:pPr>
      <w:r>
        <w:rPr>
          <w:lang w:val="pl-PL"/>
        </w:rPr>
        <w:t>Slika 2.6 – Andy Serkis u motion capture odijelu i model lika Golluma, Gospodar prstenova: Dvije kule (2002.)</w:t>
      </w:r>
      <w:r w:rsidR="00F969B5">
        <w:rPr>
          <w:vertAlign w:val="superscript"/>
          <w:lang w:val="pl-PL"/>
        </w:rPr>
        <w:t>[12]</w:t>
      </w:r>
    </w:p>
    <w:p w:rsidR="00B61C53" w:rsidRDefault="00B61C53" w:rsidP="00B61C53">
      <w:pPr>
        <w:jc w:val="center"/>
        <w:rPr>
          <w:lang w:val="pl-PL"/>
        </w:rPr>
      </w:pPr>
    </w:p>
    <w:p w:rsidR="00B61C53" w:rsidRDefault="00B61C53" w:rsidP="00B61C53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4312365" cy="1836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ollum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365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53" w:rsidRPr="00F969B5" w:rsidRDefault="00B61C53" w:rsidP="00B61C53">
      <w:pPr>
        <w:jc w:val="center"/>
        <w:rPr>
          <w:lang w:val="pl-PL"/>
        </w:rPr>
      </w:pPr>
      <w:r>
        <w:rPr>
          <w:lang w:val="pl-PL"/>
        </w:rPr>
        <w:t>Slika 2.7 – Završni izgled lika Golluma u filmu, Gospodar prstenova: Dvije Kule (2002.)</w:t>
      </w:r>
      <w:r w:rsidR="00F969B5">
        <w:rPr>
          <w:vertAlign w:val="superscript"/>
          <w:lang w:val="pl-PL"/>
        </w:rPr>
        <w:t>[13]</w:t>
      </w:r>
    </w:p>
    <w:p w:rsidR="00750888" w:rsidRDefault="0085016A" w:rsidP="0085016A">
      <w:pPr>
        <w:pStyle w:val="Heading1"/>
      </w:pPr>
      <w:bookmarkStart w:id="4" w:name="_Toc73793800"/>
      <w:bookmarkStart w:id="5" w:name="_Toc73794370"/>
      <w:bookmarkStart w:id="6" w:name="_Toc113812272"/>
      <w:r>
        <w:lastRenderedPageBreak/>
        <w:t xml:space="preserve">David </w:t>
      </w:r>
      <w:proofErr w:type="spellStart"/>
      <w:r>
        <w:t>Fincher</w:t>
      </w:r>
      <w:proofErr w:type="spellEnd"/>
      <w:r>
        <w:t xml:space="preserve"> i posebni efekti</w:t>
      </w:r>
    </w:p>
    <w:p w:rsidR="007D2E46" w:rsidRDefault="00323A2D" w:rsidP="00323A2D">
      <w:pPr>
        <w:ind w:firstLine="283"/>
      </w:pPr>
      <w:r>
        <w:t xml:space="preserve">David </w:t>
      </w:r>
      <w:proofErr w:type="spellStart"/>
      <w:r>
        <w:t>Fincher</w:t>
      </w:r>
      <w:proofErr w:type="spellEnd"/>
      <w:r>
        <w:t xml:space="preserve"> režiser je mnogih kultnih filmova zadnjih tri desetljeća. Uz djela kao što su Klub boraca, Sedam i Nestala stvorio je jedinstveni vizualni stil.</w:t>
      </w:r>
      <w:r w:rsidR="00B562F5">
        <w:t xml:space="preserve"> Zahtjeva imati sve pod kontrolom, od kompleksnih setova do snimanja scena više desetaka puta. Koristi računalno generirane scene </w:t>
      </w:r>
      <w:r w:rsidR="00926F9B">
        <w:t xml:space="preserve">kako bi uveo gledatelja u radnju, kako bi film bio što povijesno točniji i kako bi gledatelj znao položaj likova u sceni i svijetu filma. </w:t>
      </w:r>
      <w:proofErr w:type="spellStart"/>
      <w:r w:rsidR="00926F9B">
        <w:t>Fincherovi</w:t>
      </w:r>
      <w:proofErr w:type="spellEnd"/>
      <w:r w:rsidR="00926F9B">
        <w:t xml:space="preserve"> efekti alat su koji mu pomaže </w:t>
      </w:r>
      <w:r w:rsidR="007F70DA">
        <w:t>u</w:t>
      </w:r>
      <w:r w:rsidR="00926F9B">
        <w:t>dubiti nas u svoja djela.</w:t>
      </w:r>
    </w:p>
    <w:p w:rsidR="00323A2D" w:rsidRDefault="00323A2D" w:rsidP="0085016A"/>
    <w:p w:rsidR="007D2E46" w:rsidRPr="00F1128B" w:rsidRDefault="007D2E46" w:rsidP="0085016A">
      <w:pPr>
        <w:rPr>
          <w:b/>
        </w:rPr>
      </w:pPr>
      <w:r w:rsidRPr="00F1128B">
        <w:rPr>
          <w:b/>
        </w:rPr>
        <w:t xml:space="preserve">3. 1  Zodijak </w:t>
      </w:r>
      <w:r w:rsidR="00926F9B">
        <w:rPr>
          <w:b/>
        </w:rPr>
        <w:t>(2007.)</w:t>
      </w:r>
    </w:p>
    <w:p w:rsidR="001B40E5" w:rsidRDefault="00890C2C" w:rsidP="00890C2C">
      <w:pPr>
        <w:ind w:firstLine="708"/>
      </w:pPr>
      <w:r>
        <w:t xml:space="preserve">Film Zodijak bavi se istragom anonimnog serijskog ubojice istog imena. </w:t>
      </w:r>
      <w:r w:rsidR="007D2E46">
        <w:t>Radnja je smještena u San Franciscu ranih sedamdesetih godina dvadesetog stoljeća.</w:t>
      </w:r>
      <w:r w:rsidR="00340394">
        <w:t xml:space="preserve"> </w:t>
      </w:r>
      <w:r w:rsidR="00DC1C95">
        <w:t xml:space="preserve">Želeći prikazati razdoblje što točnije, </w:t>
      </w:r>
      <w:proofErr w:type="spellStart"/>
      <w:r w:rsidR="00DC1C95">
        <w:t>Fincher</w:t>
      </w:r>
      <w:proofErr w:type="spellEnd"/>
      <w:r w:rsidR="00DC1C95">
        <w:t xml:space="preserve"> se odlučio na ambiciozan zadatak – izmijeniti krajolik San Francisca. U desetljećima nakon događaja prikazanih u filmu grad je rastao i razvijao se, </w:t>
      </w:r>
      <w:r w:rsidR="001B40E5">
        <w:t xml:space="preserve">što je bio problem za redateljevu viziju. Umjesto strateškog snimanja specifičnih lokacija ili građenja filmskog seta okrenuo se posebnim efektima. </w:t>
      </w:r>
      <w:r w:rsidR="0004798C">
        <w:t>S</w:t>
      </w:r>
      <w:r w:rsidR="007F70DA">
        <w:t xml:space="preserve">uradnici na efektima bili su mu </w:t>
      </w:r>
      <w:proofErr w:type="spellStart"/>
      <w:r w:rsidR="0004798C">
        <w:t>Eric</w:t>
      </w:r>
      <w:proofErr w:type="spellEnd"/>
      <w:r w:rsidR="0004798C">
        <w:t xml:space="preserve"> Barba i </w:t>
      </w:r>
      <w:proofErr w:type="spellStart"/>
      <w:r w:rsidR="0004798C">
        <w:t>Craig</w:t>
      </w:r>
      <w:proofErr w:type="spellEnd"/>
      <w:r w:rsidR="0004798C">
        <w:t xml:space="preserve"> </w:t>
      </w:r>
      <w:proofErr w:type="spellStart"/>
      <w:r w:rsidR="0004798C">
        <w:t>Barron</w:t>
      </w:r>
      <w:proofErr w:type="spellEnd"/>
      <w:r w:rsidR="00966103">
        <w:t>.</w:t>
      </w:r>
      <w:r>
        <w:t xml:space="preserve"> Zodijak koristi posebne efekte u gotovo svakom kadru, iako se tako ne čini na prvi pogled.</w:t>
      </w:r>
    </w:p>
    <w:p w:rsidR="007D2E46" w:rsidRDefault="001B40E5" w:rsidP="007D2E46">
      <w:pPr>
        <w:ind w:firstLine="708"/>
      </w:pPr>
      <w:r>
        <w:t xml:space="preserve"> </w:t>
      </w:r>
      <w:r w:rsidR="005F18E3">
        <w:t xml:space="preserve">Svi zločini, kao i većina posebnih efekata, događaju se na početku </w:t>
      </w:r>
      <w:r w:rsidR="005F18E3" w:rsidRPr="008C681D">
        <w:t>filma.</w:t>
      </w:r>
      <w:r w:rsidR="0004798C" w:rsidRPr="008C681D">
        <w:t xml:space="preserve"> </w:t>
      </w:r>
      <w:r w:rsidR="007C6AF0">
        <w:t>Panorama</w:t>
      </w:r>
      <w:r w:rsidR="0004798C" w:rsidRPr="008C681D">
        <w:t xml:space="preserve"> prikazuje</w:t>
      </w:r>
      <w:r w:rsidR="0004798C">
        <w:t xml:space="preserve"> pogled na noćno nebo s kalifornijskog vidikovca. Cijela scena je digitalna. </w:t>
      </w:r>
      <w:proofErr w:type="spellStart"/>
      <w:r w:rsidR="00966103">
        <w:t>Barron</w:t>
      </w:r>
      <w:proofErr w:type="spellEnd"/>
      <w:r w:rsidR="00966103">
        <w:t xml:space="preserve"> je iz helikoptera snimio cijelo područje</w:t>
      </w:r>
      <w:r w:rsidR="00F1128B">
        <w:t xml:space="preserve">, </w:t>
      </w:r>
      <w:r w:rsidR="00B01EE8">
        <w:t xml:space="preserve">slike iskoristio </w:t>
      </w:r>
      <w:r w:rsidR="00B01EE8" w:rsidRPr="008C681D">
        <w:t>kao</w:t>
      </w:r>
      <w:r w:rsidR="008C681D" w:rsidRPr="008C681D">
        <w:t xml:space="preserve">  </w:t>
      </w:r>
      <w:r w:rsidR="008C681D">
        <w:t>mape tekstura</w:t>
      </w:r>
      <w:r w:rsidR="008C681D" w:rsidRPr="008C681D">
        <w:t>,</w:t>
      </w:r>
      <w:r w:rsidR="007F70DA">
        <w:t xml:space="preserve"> </w:t>
      </w:r>
      <w:r w:rsidR="00F1128B" w:rsidRPr="008C681D">
        <w:t>te</w:t>
      </w:r>
      <w:r w:rsidR="00F1128B">
        <w:t xml:space="preserve"> dodao plavu gradaciju da dobije izgled i atmosferu noći.</w:t>
      </w:r>
    </w:p>
    <w:p w:rsidR="00F1128B" w:rsidRDefault="00175A5E" w:rsidP="007D2E46">
      <w:pPr>
        <w:ind w:firstLine="708"/>
      </w:pPr>
      <w:r>
        <w:t>Scena koja prati ubojičinu vožnju taksijem u cijelosti je napravljena računalno. Kamera prati auto iz ptičje perspektive i čini se kao da je snimljena iz helikoptera. Tijekom zavoja postaje očito da je kadar previše precizan</w:t>
      </w:r>
      <w:r w:rsidR="00DE4ADC">
        <w:t xml:space="preserve"> da bude djelo obične kamere, što pojačava napetost. Djeluje nestvarno, iako okolina izgleda uobičajeno</w:t>
      </w:r>
      <w:r w:rsidR="007F70DA">
        <w:t xml:space="preserve"> i svakodnevno</w:t>
      </w:r>
      <w:r w:rsidR="00DE4ADC">
        <w:t xml:space="preserve">. Cijela scena postignuta je softverima kao što su </w:t>
      </w:r>
      <w:proofErr w:type="spellStart"/>
      <w:r w:rsidR="00DE4ADC">
        <w:t>AutoCAD</w:t>
      </w:r>
      <w:proofErr w:type="spellEnd"/>
      <w:r w:rsidR="00DE4ADC">
        <w:t xml:space="preserve">, 3ds Max i </w:t>
      </w:r>
      <w:proofErr w:type="spellStart"/>
      <w:r w:rsidR="00DE4ADC">
        <w:t>ImageModeler</w:t>
      </w:r>
      <w:proofErr w:type="spellEnd"/>
      <w:r w:rsidR="00DE4ADC">
        <w:t>. Pomoću slika grada stvorili su modele kuća</w:t>
      </w:r>
      <w:r w:rsidR="007F70DA">
        <w:t>, te ih</w:t>
      </w:r>
      <w:r w:rsidR="00DE4ADC">
        <w:t xml:space="preserve"> </w:t>
      </w:r>
      <w:proofErr w:type="spellStart"/>
      <w:r w:rsidR="00DE4ADC">
        <w:t>AutoCAD</w:t>
      </w:r>
      <w:proofErr w:type="spellEnd"/>
      <w:r w:rsidR="00DE4ADC">
        <w:t xml:space="preserve">-u </w:t>
      </w:r>
      <w:r w:rsidR="00AE2A5D">
        <w:t xml:space="preserve">skalirali i </w:t>
      </w:r>
      <w:r w:rsidR="00DE4ADC">
        <w:t>postavili u preciznu koordinatnu mrežu.</w:t>
      </w:r>
      <w:r w:rsidR="008C681D" w:rsidRPr="008C681D">
        <w:rPr>
          <w:vertAlign w:val="superscript"/>
        </w:rPr>
        <w:t>[1]</w:t>
      </w:r>
    </w:p>
    <w:p w:rsidR="002C2322" w:rsidRDefault="00FC1EDB" w:rsidP="002C2322">
      <w:pPr>
        <w:ind w:firstLine="708"/>
      </w:pPr>
      <w:r>
        <w:t xml:space="preserve">Jedna od najkompleksnijih računalno generiranih scena </w:t>
      </w:r>
      <w:r w:rsidRPr="008C681D">
        <w:t xml:space="preserve">je </w:t>
      </w:r>
      <w:r w:rsidR="007C6AF0">
        <w:t>panorama</w:t>
      </w:r>
      <w:r w:rsidRPr="008C681D">
        <w:t xml:space="preserve"> dokova San Francisca 1969. godine.</w:t>
      </w:r>
      <w:r w:rsidR="00767CED">
        <w:t xml:space="preserve"> </w:t>
      </w:r>
      <w:r w:rsidR="007C6AF0">
        <w:t>D</w:t>
      </w:r>
      <w:r w:rsidRPr="008C681D">
        <w:t>okovi su</w:t>
      </w:r>
      <w:r w:rsidR="007C6AF0">
        <w:t xml:space="preserve"> od tada</w:t>
      </w:r>
      <w:r w:rsidRPr="008C681D">
        <w:t xml:space="preserve"> mijenjani zbog potresa</w:t>
      </w:r>
      <w:r>
        <w:t xml:space="preserve"> i potreba brzo rastućeg grada. Kako bi bio povijesno točan, </w:t>
      </w:r>
      <w:proofErr w:type="spellStart"/>
      <w:r>
        <w:t>Fincherov</w:t>
      </w:r>
      <w:proofErr w:type="spellEnd"/>
      <w:r>
        <w:t xml:space="preserve"> tim koristio je arhivske fotografije, snimke iz zraka i intervjue s inženjerima. Tjedni rada uloženi su </w:t>
      </w:r>
      <w:r w:rsidR="00392A48">
        <w:t xml:space="preserve">u zgrade, autocestu i svaki pojedinačni auto prikazan na ekranu. Većinu </w:t>
      </w:r>
      <w:proofErr w:type="spellStart"/>
      <w:r w:rsidR="00392A48">
        <w:t>Zodijakovih</w:t>
      </w:r>
      <w:proofErr w:type="spellEnd"/>
      <w:r w:rsidR="00392A48">
        <w:t xml:space="preserve"> „snimaka“ lokacija danas je nemoguće snimiti zbog suvremenih izmjena grada.</w:t>
      </w:r>
    </w:p>
    <w:p w:rsidR="002C2322" w:rsidRDefault="002C2322" w:rsidP="002C2322">
      <w:pPr>
        <w:jc w:val="center"/>
      </w:pPr>
      <w:r>
        <w:rPr>
          <w:noProof/>
        </w:rPr>
        <w:lastRenderedPageBreak/>
        <w:drawing>
          <wp:inline distT="0" distB="0" distL="0" distR="0">
            <wp:extent cx="4994238" cy="2049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zodiacsanfranport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749" cy="20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22" w:rsidRDefault="002C2322" w:rsidP="002C2322">
      <w:pPr>
        <w:jc w:val="center"/>
      </w:pPr>
      <w:r>
        <w:t xml:space="preserve">Slika 3.1 – </w:t>
      </w:r>
      <w:r w:rsidR="007D31A5">
        <w:t>D</w:t>
      </w:r>
      <w:r>
        <w:t>okovi San Francisca u filmu Zodijak</w:t>
      </w:r>
      <w:r w:rsidR="00E570DD" w:rsidRPr="00E570DD">
        <w:rPr>
          <w:vertAlign w:val="superscript"/>
        </w:rPr>
        <w:t>[6]</w:t>
      </w:r>
    </w:p>
    <w:p w:rsidR="002C2322" w:rsidRDefault="002C2322" w:rsidP="002C2322">
      <w:pPr>
        <w:jc w:val="center"/>
      </w:pPr>
    </w:p>
    <w:p w:rsidR="002C2322" w:rsidRDefault="002C2322" w:rsidP="002C2322">
      <w:pPr>
        <w:jc w:val="center"/>
      </w:pPr>
      <w:r>
        <w:rPr>
          <w:noProof/>
        </w:rPr>
        <w:drawing>
          <wp:inline distT="0" distB="0" distL="0" distR="0" wp14:anchorId="3752E1DE" wp14:editId="01AFCC5B">
            <wp:extent cx="4992309" cy="1775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8C6C0B.tmp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"/>
                    <a:stretch/>
                  </pic:blipFill>
                  <pic:spPr bwMode="auto">
                    <a:xfrm>
                      <a:off x="0" y="0"/>
                      <a:ext cx="5090813" cy="181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322" w:rsidRPr="0004798C" w:rsidRDefault="002C2322" w:rsidP="002C2322">
      <w:pPr>
        <w:jc w:val="center"/>
      </w:pPr>
      <w:r>
        <w:t xml:space="preserve">Slika 3.2 – </w:t>
      </w:r>
      <w:r w:rsidR="007D31A5">
        <w:t>D</w:t>
      </w:r>
      <w:r>
        <w:t>okovi San Francisca u dvadeset i prvom stoljeću</w:t>
      </w:r>
      <w:r w:rsidR="00F549BC" w:rsidRPr="00F549BC">
        <w:rPr>
          <w:vertAlign w:val="superscript"/>
        </w:rPr>
        <w:t>[7]</w:t>
      </w:r>
    </w:p>
    <w:p w:rsidR="00ED13B2" w:rsidRDefault="00ED13B2" w:rsidP="00ED13B2"/>
    <w:p w:rsidR="00062137" w:rsidRPr="00062137" w:rsidRDefault="00062137" w:rsidP="00ED13B2">
      <w:pPr>
        <w:rPr>
          <w:b/>
        </w:rPr>
      </w:pPr>
      <w:r w:rsidRPr="00062137">
        <w:rPr>
          <w:b/>
        </w:rPr>
        <w:t xml:space="preserve">3. 2  Neobična priča o Benjaminu </w:t>
      </w:r>
      <w:proofErr w:type="spellStart"/>
      <w:r w:rsidRPr="00062137">
        <w:rPr>
          <w:b/>
        </w:rPr>
        <w:t>Buttonu</w:t>
      </w:r>
      <w:proofErr w:type="spellEnd"/>
      <w:r w:rsidR="00890C2C">
        <w:rPr>
          <w:b/>
        </w:rPr>
        <w:t xml:space="preserve"> (2008.)</w:t>
      </w:r>
    </w:p>
    <w:p w:rsidR="00062137" w:rsidRDefault="00062137" w:rsidP="00ED13B2">
      <w:r>
        <w:tab/>
        <w:t xml:space="preserve">Godinu dana nakon Zodijaka izašao je </w:t>
      </w:r>
      <w:proofErr w:type="spellStart"/>
      <w:r>
        <w:t>Fincherov</w:t>
      </w:r>
      <w:proofErr w:type="spellEnd"/>
      <w:r>
        <w:t xml:space="preserve"> novi podvig korištenja grafički generiranih scena.</w:t>
      </w:r>
      <w:r w:rsidR="00A425D7">
        <w:t xml:space="preserve"> Film prati protagonista Benjamina </w:t>
      </w:r>
      <w:proofErr w:type="spellStart"/>
      <w:r w:rsidR="00A425D7">
        <w:t>Buttona</w:t>
      </w:r>
      <w:proofErr w:type="spellEnd"/>
      <w:r w:rsidR="00A425D7">
        <w:t xml:space="preserve"> koji se rodi kao starac i tijekom života izgleda sve mlađe. Većina posebnih efekata u filmu</w:t>
      </w:r>
      <w:r>
        <w:t xml:space="preserve"> </w:t>
      </w:r>
      <w:r w:rsidR="00A425D7">
        <w:t>koristi se kako bi se glumca Brada Pitta pretvorilo u „starca“ Benjamina.</w:t>
      </w:r>
      <w:r w:rsidR="00026423">
        <w:t xml:space="preserve"> </w:t>
      </w:r>
      <w:r w:rsidR="001725B9">
        <w:t>U</w:t>
      </w:r>
      <w:r w:rsidR="00026423">
        <w:t xml:space="preserve"> ovome projektu </w:t>
      </w:r>
      <w:proofErr w:type="spellStart"/>
      <w:r w:rsidR="00026423">
        <w:t>Fincher</w:t>
      </w:r>
      <w:proofErr w:type="spellEnd"/>
      <w:r w:rsidR="001725B9">
        <w:t xml:space="preserve"> je</w:t>
      </w:r>
      <w:r w:rsidR="00026423">
        <w:t xml:space="preserve">, kao i u Zodijaku, </w:t>
      </w:r>
      <w:r w:rsidR="001725B9">
        <w:t xml:space="preserve">surađivao s </w:t>
      </w:r>
      <w:proofErr w:type="spellStart"/>
      <w:r w:rsidR="001725B9">
        <w:t>Ericom</w:t>
      </w:r>
      <w:proofErr w:type="spellEnd"/>
      <w:r w:rsidR="001725B9">
        <w:t xml:space="preserve"> Barbom.</w:t>
      </w:r>
    </w:p>
    <w:p w:rsidR="001725B9" w:rsidRDefault="001725B9" w:rsidP="00ED13B2">
      <w:pPr>
        <w:rPr>
          <w:vertAlign w:val="superscript"/>
        </w:rPr>
      </w:pPr>
      <w:r>
        <w:tab/>
        <w:t xml:space="preserve">Prve 52 minute filma koriste se </w:t>
      </w:r>
      <w:r w:rsidR="007E0CD4">
        <w:t>posebni</w:t>
      </w:r>
      <w:r>
        <w:t xml:space="preserve"> efekti svaki puta kada je Benjamin na ekranu.</w:t>
      </w:r>
      <w:r w:rsidR="008333D6">
        <w:t xml:space="preserve"> Kako </w:t>
      </w:r>
      <w:r w:rsidR="007F70DA">
        <w:t xml:space="preserve">je </w:t>
      </w:r>
      <w:r w:rsidR="008333D6">
        <w:t>Benjamin treba</w:t>
      </w:r>
      <w:r w:rsidR="007F70DA">
        <w:t>o</w:t>
      </w:r>
      <w:r w:rsidR="008333D6">
        <w:t xml:space="preserve"> izgledati staro</w:t>
      </w:r>
      <w:r w:rsidR="00EB13F2">
        <w:t>, d</w:t>
      </w:r>
      <w:r w:rsidR="008333D6">
        <w:t>ugotraj</w:t>
      </w:r>
      <w:r w:rsidR="00EB13F2">
        <w:t>an</w:t>
      </w:r>
      <w:r w:rsidR="008333D6">
        <w:t xml:space="preserve"> proces stvaranja Benjamina počeo je snimanjem </w:t>
      </w:r>
      <w:r w:rsidR="00EB13F2">
        <w:t>starijeg</w:t>
      </w:r>
      <w:r w:rsidR="008333D6">
        <w:t xml:space="preserve"> glum</w:t>
      </w:r>
      <w:r w:rsidR="00EB13F2">
        <w:t>ca</w:t>
      </w:r>
      <w:r w:rsidR="008333D6">
        <w:t xml:space="preserve"> </w:t>
      </w:r>
      <w:r w:rsidR="00EB13F2">
        <w:t xml:space="preserve">čije će se tijelo računalno spojiti s </w:t>
      </w:r>
      <w:proofErr w:type="spellStart"/>
      <w:r w:rsidR="00EB13F2">
        <w:t>Pittovim</w:t>
      </w:r>
      <w:proofErr w:type="spellEnd"/>
      <w:r w:rsidR="00EB13F2">
        <w:t xml:space="preserve"> licem. </w:t>
      </w:r>
      <w:r w:rsidR="00AE2A5D">
        <w:t>Slijedilo je</w:t>
      </w:r>
      <w:r w:rsidR="00EB13F2">
        <w:t xml:space="preserve"> stvaranje računalnog osvjetljenja za svaki kadar u kojem se Benjamin pojavi. Pomoću </w:t>
      </w:r>
      <w:r w:rsidR="00585896">
        <w:t xml:space="preserve">snimki visokog dinamičkog raspona </w:t>
      </w:r>
      <w:r w:rsidR="00AC708F">
        <w:t xml:space="preserve">tim koji je radio na efektima </w:t>
      </w:r>
      <w:r w:rsidR="00585896">
        <w:t>napravi</w:t>
      </w:r>
      <w:r w:rsidR="00AC708F">
        <w:t>o</w:t>
      </w:r>
      <w:r w:rsidR="00585896">
        <w:t xml:space="preserve"> </w:t>
      </w:r>
      <w:r w:rsidR="00AC708F">
        <w:t>je</w:t>
      </w:r>
      <w:r w:rsidR="00585896">
        <w:t xml:space="preserve"> kvalitetne modele svih setova.</w:t>
      </w:r>
      <w:r w:rsidR="00AC708F">
        <w:t xml:space="preserve"> </w:t>
      </w:r>
      <w:r w:rsidR="00AE2A5D">
        <w:t xml:space="preserve">Benjamin </w:t>
      </w:r>
      <w:proofErr w:type="spellStart"/>
      <w:r w:rsidR="00AE2A5D">
        <w:t>Button</w:t>
      </w:r>
      <w:proofErr w:type="spellEnd"/>
      <w:r w:rsidR="00AE2A5D">
        <w:t xml:space="preserve"> bio je prvi film koji je</w:t>
      </w:r>
      <w:r w:rsidR="00AC708F">
        <w:t xml:space="preserve"> koristi</w:t>
      </w:r>
      <w:r w:rsidR="00AE2A5D">
        <w:t>o</w:t>
      </w:r>
      <w:r w:rsidR="00AC708F">
        <w:t xml:space="preserve"> </w:t>
      </w:r>
      <w:proofErr w:type="spellStart"/>
      <w:r w:rsidR="00AC708F">
        <w:t>Mova</w:t>
      </w:r>
      <w:proofErr w:type="spellEnd"/>
      <w:r w:rsidR="00AC708F">
        <w:t xml:space="preserve"> </w:t>
      </w:r>
      <w:proofErr w:type="spellStart"/>
      <w:r w:rsidR="00AC708F">
        <w:t>Contour</w:t>
      </w:r>
      <w:proofErr w:type="spellEnd"/>
      <w:r w:rsidR="00AC708F">
        <w:t xml:space="preserve"> tehnologiju</w:t>
      </w:r>
      <w:r w:rsidR="00AE2A5D">
        <w:t>,</w:t>
      </w:r>
      <w:r w:rsidR="00AC708F">
        <w:t xml:space="preserve"> kako bi</w:t>
      </w:r>
      <w:r w:rsidR="00AE2A5D">
        <w:t xml:space="preserve"> se</w:t>
      </w:r>
      <w:r w:rsidR="00AC708F">
        <w:t xml:space="preserve"> napravi</w:t>
      </w:r>
      <w:r w:rsidR="009D33DB">
        <w:t xml:space="preserve">o 3D model </w:t>
      </w:r>
      <w:proofErr w:type="spellStart"/>
      <w:r w:rsidR="009D33DB">
        <w:t>Pittovog</w:t>
      </w:r>
      <w:proofErr w:type="spellEnd"/>
      <w:r w:rsidR="009D33DB">
        <w:t xml:space="preserve"> lica i</w:t>
      </w:r>
      <w:r w:rsidR="00AC708F">
        <w:t xml:space="preserve"> baz</w:t>
      </w:r>
      <w:r w:rsidR="00AE2A5D">
        <w:t>a</w:t>
      </w:r>
      <w:r w:rsidR="00AC708F">
        <w:t xml:space="preserve"> </w:t>
      </w:r>
      <w:r w:rsidR="009D33DB">
        <w:t>gesta i izraza</w:t>
      </w:r>
      <w:r w:rsidR="00AC708F">
        <w:t xml:space="preserve">. </w:t>
      </w:r>
      <w:proofErr w:type="spellStart"/>
      <w:r w:rsidR="00AC708F">
        <w:t>Mova</w:t>
      </w:r>
      <w:proofErr w:type="spellEnd"/>
      <w:r w:rsidR="00AC708F">
        <w:t xml:space="preserve"> </w:t>
      </w:r>
      <w:proofErr w:type="spellStart"/>
      <w:r w:rsidR="00AC708F">
        <w:t>Contour</w:t>
      </w:r>
      <w:proofErr w:type="spellEnd"/>
      <w:r w:rsidR="00AC708F">
        <w:t xml:space="preserve"> sistem sastoji se od 28 kamera koje stvaraju pokretnu mrežu subjekta kojeg snimaju</w:t>
      </w:r>
      <w:r w:rsidR="00AE2A5D">
        <w:t>. P</w:t>
      </w:r>
      <w:r w:rsidR="00AC708F">
        <w:t>ri</w:t>
      </w:r>
      <w:r w:rsidR="00AE2A5D">
        <w:t xml:space="preserve"> tome</w:t>
      </w:r>
      <w:r w:rsidR="00AC708F">
        <w:t xml:space="preserve"> koristi fluorescentnu šminku i triangulaciju</w:t>
      </w:r>
      <w:r w:rsidR="00AE2A5D">
        <w:t xml:space="preserve"> kako bi se formirala i pratila površina subjekta.</w:t>
      </w:r>
      <w:r w:rsidR="005B1A43">
        <w:t xml:space="preserve"> Tim koji je radio na efektima je iz te baze stvorio digitalne modele starijeg Benjamina.</w:t>
      </w:r>
      <w:r w:rsidR="00AE2A5D">
        <w:t xml:space="preserve"> Tada je krenulo snimanje s Bradom Pittom. Pomoću snimki </w:t>
      </w:r>
      <w:r w:rsidR="005B1A43">
        <w:t xml:space="preserve">uskladili su bazu izraza lica s </w:t>
      </w:r>
      <w:proofErr w:type="spellStart"/>
      <w:r w:rsidR="005B1A43">
        <w:t>Pittovom</w:t>
      </w:r>
      <w:proofErr w:type="spellEnd"/>
      <w:r w:rsidR="005B1A43">
        <w:t xml:space="preserve"> izvedbom Benjamina. Stvorili su softver koji je pratio pokrete glumca koji je glumio </w:t>
      </w:r>
      <w:proofErr w:type="spellStart"/>
      <w:r w:rsidR="005B1A43">
        <w:lastRenderedPageBreak/>
        <w:t>Benjaminovo</w:t>
      </w:r>
      <w:proofErr w:type="spellEnd"/>
      <w:r w:rsidR="005B1A43">
        <w:t xml:space="preserve"> tijelo i pokrete kamere kako bi mogli integrirati</w:t>
      </w:r>
      <w:r w:rsidR="004D4BF9">
        <w:t xml:space="preserve"> računalno generirano lice u snimku. Krajnje, dodaje se animacija </w:t>
      </w:r>
      <w:proofErr w:type="spellStart"/>
      <w:r w:rsidR="004D4BF9">
        <w:t>Benjaminovog</w:t>
      </w:r>
      <w:proofErr w:type="spellEnd"/>
      <w:r w:rsidR="004D4BF9">
        <w:t xml:space="preserve"> lica i prilagođava osvjetljenje.</w:t>
      </w:r>
      <w:r w:rsidR="008C681D" w:rsidRPr="008C681D">
        <w:rPr>
          <w:vertAlign w:val="superscript"/>
        </w:rPr>
        <w:t>[2]</w:t>
      </w:r>
    </w:p>
    <w:p w:rsidR="00742AC3" w:rsidRDefault="00742AC3" w:rsidP="00ED13B2"/>
    <w:p w:rsidR="00056DA9" w:rsidRDefault="00056DA9" w:rsidP="00742AC3">
      <w:pPr>
        <w:shd w:val="clear" w:color="auto" w:fill="EEEEEE"/>
        <w:spacing w:after="360"/>
        <w:jc w:val="center"/>
        <w:rPr>
          <w:rFonts w:ascii="Helvetica" w:hAnsi="Helvetica" w:cs="Helvetica"/>
          <w:color w:val="333333"/>
          <w:sz w:val="23"/>
          <w:szCs w:val="23"/>
        </w:rPr>
      </w:pPr>
      <w:r w:rsidRPr="0062214E">
        <w:rPr>
          <w:rFonts w:ascii="Helvetica" w:hAnsi="Helvetica" w:cs="Helvetica"/>
          <w:noProof/>
          <w:color w:val="880000"/>
          <w:sz w:val="23"/>
          <w:szCs w:val="23"/>
        </w:rPr>
        <w:drawing>
          <wp:inline distT="0" distB="0" distL="0" distR="0" wp14:anchorId="44B8D3F3" wp14:editId="01A7F89C">
            <wp:extent cx="2871044" cy="1615440"/>
            <wp:effectExtent l="0" t="0" r="5715" b="3810"/>
            <wp:docPr id="8" name="Picture 8" descr="08Dec/bb/b_plate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8Dec/bb/b_plate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83" cy="162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14E">
        <w:rPr>
          <w:rFonts w:ascii="Helvetica" w:hAnsi="Helvetica" w:cs="Helvetica"/>
          <w:noProof/>
          <w:color w:val="880000"/>
          <w:sz w:val="23"/>
          <w:szCs w:val="23"/>
        </w:rPr>
        <w:drawing>
          <wp:inline distT="0" distB="0" distL="0" distR="0" wp14:anchorId="23F9184B" wp14:editId="2625C1C0">
            <wp:extent cx="2857500" cy="1607820"/>
            <wp:effectExtent l="0" t="0" r="0" b="0"/>
            <wp:docPr id="7" name="Picture 7" descr="08Dec/bb/b_final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8Dec/bb/b_final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DA9" w:rsidRDefault="00056DA9" w:rsidP="00056DA9">
      <w:pPr>
        <w:jc w:val="center"/>
        <w:rPr>
          <w:vertAlign w:val="superscript"/>
        </w:rPr>
      </w:pPr>
      <w:r>
        <w:t>Slik</w:t>
      </w:r>
      <w:r w:rsidR="007D31A5">
        <w:t>e</w:t>
      </w:r>
      <w:r>
        <w:t xml:space="preserve"> 3.</w:t>
      </w:r>
      <w:r w:rsidR="00F549BC">
        <w:t>3</w:t>
      </w:r>
      <w:r w:rsidR="00742AC3">
        <w:t xml:space="preserve"> i 3.</w:t>
      </w:r>
      <w:r w:rsidR="00F549BC">
        <w:t>4</w:t>
      </w:r>
      <w:r>
        <w:t xml:space="preserve"> – Usporedba originalne snimke i scene</w:t>
      </w:r>
      <w:r w:rsidR="007D31A5">
        <w:t xml:space="preserve"> Benjamina</w:t>
      </w:r>
      <w:r>
        <w:t xml:space="preserve"> </w:t>
      </w:r>
      <w:r w:rsidR="007D31A5">
        <w:t>iz</w:t>
      </w:r>
      <w:r>
        <w:t xml:space="preserve"> film</w:t>
      </w:r>
      <w:r w:rsidR="007D31A5">
        <w:t>a</w:t>
      </w:r>
      <w:r w:rsidRPr="00056DA9">
        <w:rPr>
          <w:vertAlign w:val="superscript"/>
        </w:rPr>
        <w:t>[2]</w:t>
      </w:r>
    </w:p>
    <w:p w:rsidR="00742AC3" w:rsidRDefault="00742AC3" w:rsidP="00056DA9">
      <w:pPr>
        <w:jc w:val="center"/>
      </w:pPr>
    </w:p>
    <w:p w:rsidR="00ED13B2" w:rsidRDefault="001725B9" w:rsidP="00056DA9">
      <w:pPr>
        <w:ind w:firstLine="708"/>
      </w:pPr>
      <w:proofErr w:type="spellStart"/>
      <w:r>
        <w:t>Fincher</w:t>
      </w:r>
      <w:proofErr w:type="spellEnd"/>
      <w:r>
        <w:t xml:space="preserve"> se nije želio prilagođavati činjenici da radi s računalno generiranim likom</w:t>
      </w:r>
      <w:r w:rsidR="004D4BF9">
        <w:t xml:space="preserve"> te je s</w:t>
      </w:r>
      <w:r>
        <w:t>nimao kao da snima s normalnim glumcem</w:t>
      </w:r>
      <w:r w:rsidR="004D4BF9">
        <w:t>.</w:t>
      </w:r>
      <w:r w:rsidR="008333D6">
        <w:t xml:space="preserve"> </w:t>
      </w:r>
      <w:r w:rsidR="004D4BF9">
        <w:t>T</w:t>
      </w:r>
      <w:r w:rsidR="008333D6">
        <w:t>ime je prilično</w:t>
      </w:r>
      <w:r>
        <w:t xml:space="preserve"> otežao </w:t>
      </w:r>
      <w:r w:rsidR="008333D6">
        <w:t>posao svog tima</w:t>
      </w:r>
      <w:r w:rsidR="004D4BF9">
        <w:t xml:space="preserve">, ali i postigao napredak </w:t>
      </w:r>
      <w:r w:rsidR="009D33DB">
        <w:t>u području animacije pokreta.</w:t>
      </w:r>
    </w:p>
    <w:p w:rsidR="00ED13B2" w:rsidRDefault="00ED13B2" w:rsidP="00ED13B2"/>
    <w:p w:rsidR="00890C2C" w:rsidRPr="00890C2C" w:rsidRDefault="00926F9B" w:rsidP="00ED13B2">
      <w:pPr>
        <w:rPr>
          <w:b/>
        </w:rPr>
      </w:pPr>
      <w:r w:rsidRPr="00890C2C">
        <w:rPr>
          <w:b/>
        </w:rPr>
        <w:t>3.</w:t>
      </w:r>
      <w:r w:rsidR="00890C2C" w:rsidRPr="00890C2C">
        <w:rPr>
          <w:b/>
        </w:rPr>
        <w:t xml:space="preserve"> </w:t>
      </w:r>
      <w:r w:rsidRPr="00890C2C">
        <w:rPr>
          <w:b/>
        </w:rPr>
        <w:t>3 Muškarci koji mrze žene</w:t>
      </w:r>
      <w:r w:rsidR="00890C2C" w:rsidRPr="00890C2C">
        <w:rPr>
          <w:b/>
        </w:rPr>
        <w:t xml:space="preserve"> (2011.)</w:t>
      </w:r>
    </w:p>
    <w:p w:rsidR="00ED13B2" w:rsidRDefault="00890C2C" w:rsidP="00ED13B2">
      <w:r>
        <w:tab/>
        <w:t xml:space="preserve">Muškarci koji mrze žene adaptacija je istoimenog švedskog romana. Radnja prati istraživačkog novinara </w:t>
      </w:r>
      <w:proofErr w:type="spellStart"/>
      <w:r>
        <w:t>Mikaela</w:t>
      </w:r>
      <w:proofErr w:type="spellEnd"/>
      <w:r>
        <w:t xml:space="preserve"> </w:t>
      </w:r>
      <w:proofErr w:type="spellStart"/>
      <w:r>
        <w:t>Blomkvista</w:t>
      </w:r>
      <w:proofErr w:type="spellEnd"/>
      <w:r>
        <w:t xml:space="preserve"> koji uz pomoć </w:t>
      </w:r>
      <w:proofErr w:type="spellStart"/>
      <w:r>
        <w:t>haker</w:t>
      </w:r>
      <w:r w:rsidR="007F70DA">
        <w:t>ice</w:t>
      </w:r>
      <w:proofErr w:type="spellEnd"/>
      <w:r>
        <w:t xml:space="preserve"> </w:t>
      </w:r>
      <w:proofErr w:type="spellStart"/>
      <w:r>
        <w:t>Lisbeth</w:t>
      </w:r>
      <w:proofErr w:type="spellEnd"/>
      <w:r>
        <w:t xml:space="preserve"> </w:t>
      </w:r>
      <w:proofErr w:type="spellStart"/>
      <w:r w:rsidR="00132C5A">
        <w:t>Salander</w:t>
      </w:r>
      <w:proofErr w:type="spellEnd"/>
      <w:r w:rsidR="00132C5A">
        <w:t xml:space="preserve"> pokušava naći djevojku nestalu prije 36 godina. </w:t>
      </w:r>
      <w:proofErr w:type="spellStart"/>
      <w:r w:rsidR="00132C5A">
        <w:t>Fincher</w:t>
      </w:r>
      <w:proofErr w:type="spellEnd"/>
      <w:r w:rsidR="00132C5A">
        <w:t xml:space="preserve"> je u filmu koristio više od 1000 posebnih efekata.</w:t>
      </w:r>
    </w:p>
    <w:p w:rsidR="007E0CD4" w:rsidRDefault="00132C5A" w:rsidP="00ED13B2">
      <w:pPr>
        <w:rPr>
          <w:vertAlign w:val="superscript"/>
        </w:rPr>
      </w:pPr>
      <w:r>
        <w:tab/>
        <w:t xml:space="preserve">Efekte korištene za snimke prirode nadgledao je </w:t>
      </w:r>
      <w:proofErr w:type="spellStart"/>
      <w:r>
        <w:t>Sean</w:t>
      </w:r>
      <w:proofErr w:type="spellEnd"/>
      <w:r>
        <w:t xml:space="preserve"> </w:t>
      </w:r>
      <w:proofErr w:type="spellStart"/>
      <w:r>
        <w:t>Faden</w:t>
      </w:r>
      <w:proofErr w:type="spellEnd"/>
      <w:r>
        <w:t xml:space="preserve">. Neki od takvih su modifikacije </w:t>
      </w:r>
      <w:r w:rsidR="00DD2784">
        <w:t>gradske</w:t>
      </w:r>
      <w:r>
        <w:t xml:space="preserve"> luke</w:t>
      </w:r>
      <w:r w:rsidR="00DD2784">
        <w:t xml:space="preserve"> </w:t>
      </w:r>
      <w:r>
        <w:t xml:space="preserve">i </w:t>
      </w:r>
      <w:r w:rsidR="00DD2784">
        <w:t xml:space="preserve">zgrada, kao i računalno generiranje cijele panorame  švedskih planina. Prilikom generiranja panorame prvo </w:t>
      </w:r>
      <w:r w:rsidR="00E94E62">
        <w:t xml:space="preserve">su </w:t>
      </w:r>
      <w:r w:rsidR="00DD2784">
        <w:t>se stvaral</w:t>
      </w:r>
      <w:r w:rsidR="00E94E62">
        <w:t>e</w:t>
      </w:r>
      <w:r w:rsidR="00DD2784">
        <w:t xml:space="preserve"> </w:t>
      </w:r>
      <w:r w:rsidR="00E94E62">
        <w:t xml:space="preserve">pozadinske </w:t>
      </w:r>
      <w:r w:rsidR="00DD2784">
        <w:t>p</w:t>
      </w:r>
      <w:r w:rsidR="00E94E62">
        <w:t>lanine</w:t>
      </w:r>
      <w:r w:rsidR="00DD2784">
        <w:t xml:space="preserve"> tehnikom zvanom „</w:t>
      </w:r>
      <w:proofErr w:type="spellStart"/>
      <w:r w:rsidR="00DD2784">
        <w:t>matte</w:t>
      </w:r>
      <w:proofErr w:type="spellEnd"/>
      <w:r w:rsidR="00DD2784">
        <w:t xml:space="preserve"> </w:t>
      </w:r>
      <w:proofErr w:type="spellStart"/>
      <w:r w:rsidR="00DD2784">
        <w:t>painting</w:t>
      </w:r>
      <w:proofErr w:type="spellEnd"/>
      <w:r w:rsidR="00DD2784">
        <w:t>.“ Ova tehnika spaja objekte koji su u prvom planu kamere s digitalno naslikanom pozadinom.</w:t>
      </w:r>
      <w:r w:rsidR="008C681D" w:rsidRPr="008C681D">
        <w:rPr>
          <w:vertAlign w:val="superscript"/>
        </w:rPr>
        <w:t>[3]</w:t>
      </w:r>
      <w:r w:rsidR="00DD2784" w:rsidRPr="008C681D">
        <w:rPr>
          <w:vertAlign w:val="superscript"/>
        </w:rPr>
        <w:t xml:space="preserve"> </w:t>
      </w:r>
      <w:r w:rsidR="00E94E62">
        <w:t>Planine su se stavile na računalno generiranu površinu pomoću softvera 3ds Max. Znajući izgled planina, tim za efekte mogao je stvoriti modele tračnica i vlaka</w:t>
      </w:r>
      <w:r w:rsidR="007634F7">
        <w:t xml:space="preserve">. Kao završni detalji stvoreni su snijeg i kiša kako bi dočarali atmosferu scene. </w:t>
      </w:r>
      <w:proofErr w:type="spellStart"/>
      <w:r w:rsidR="007634F7">
        <w:t>Fadenov</w:t>
      </w:r>
      <w:proofErr w:type="spellEnd"/>
      <w:r w:rsidR="007634F7">
        <w:t xml:space="preserve"> tim radio je efekte oborina i za gradske scene, za koje su potrebne snimke cijelog Stockholma. </w:t>
      </w:r>
      <w:r w:rsidR="007F70DA">
        <w:t>Pri tome su imali dodatnu pomoć jer je švedski član tima slao potrebne slike</w:t>
      </w:r>
      <w:r w:rsidR="007D31A5">
        <w:t xml:space="preserve"> arhitekture grada</w:t>
      </w:r>
      <w:r w:rsidR="007F70DA">
        <w:t xml:space="preserve"> pri odlasku kući.</w:t>
      </w:r>
      <w:r w:rsidR="007F70DA" w:rsidRPr="008C681D">
        <w:rPr>
          <w:vertAlign w:val="superscript"/>
        </w:rPr>
        <w:t>[</w:t>
      </w:r>
      <w:r w:rsidR="008C681D" w:rsidRPr="008C681D">
        <w:rPr>
          <w:vertAlign w:val="superscript"/>
        </w:rPr>
        <w:t>5]</w:t>
      </w:r>
    </w:p>
    <w:p w:rsidR="00742AC3" w:rsidRDefault="00742AC3" w:rsidP="00ED13B2">
      <w:pPr>
        <w:rPr>
          <w:vertAlign w:val="superscript"/>
        </w:rPr>
      </w:pPr>
    </w:p>
    <w:p w:rsidR="00056DA9" w:rsidRDefault="00056DA9" w:rsidP="00742AC3">
      <w:pPr>
        <w:jc w:val="center"/>
      </w:pPr>
      <w:r w:rsidRPr="00E9438D">
        <w:rPr>
          <w:rFonts w:ascii="Helvetica" w:hAnsi="Helvetica" w:cs="Helvetica"/>
          <w:noProof/>
          <w:color w:val="880000"/>
          <w:sz w:val="21"/>
          <w:szCs w:val="21"/>
        </w:rPr>
        <w:lastRenderedPageBreak/>
        <w:drawing>
          <wp:inline distT="0" distB="0" distL="0" distR="0" wp14:anchorId="483AD8FC" wp14:editId="14A317C9">
            <wp:extent cx="2821847" cy="1592580"/>
            <wp:effectExtent l="0" t="0" r="0" b="7620"/>
            <wp:docPr id="9" name="Picture 9" descr="https://www.fxguide.com/wp-content/uploads/2012/01/snw005_demo_reel_layer1-320x180.jpg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fxguide.com/wp-content/uploads/2012/01/snw005_demo_reel_layer1-320x180.jpg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570" cy="15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38D">
        <w:rPr>
          <w:rFonts w:ascii="Helvetica" w:hAnsi="Helvetica" w:cs="Helvetica"/>
          <w:noProof/>
          <w:color w:val="880000"/>
          <w:sz w:val="21"/>
          <w:szCs w:val="21"/>
        </w:rPr>
        <w:drawing>
          <wp:inline distT="0" distB="0" distL="0" distR="0" wp14:anchorId="54350505" wp14:editId="110E8555">
            <wp:extent cx="2822400" cy="1592893"/>
            <wp:effectExtent l="0" t="0" r="0" b="7620"/>
            <wp:docPr id="1" name="Picture 1" descr="https://www.fxguide.com/wp-content/uploads/2012/01/snw005_demo_reel_layer2-320x180.jpg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fxguide.com/wp-content/uploads/2012/01/snw005_demo_reel_layer2-320x180.jpg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400" cy="159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38D">
        <w:rPr>
          <w:rFonts w:ascii="Helvetica" w:hAnsi="Helvetica" w:cs="Helvetica"/>
          <w:noProof/>
          <w:color w:val="880000"/>
          <w:sz w:val="21"/>
          <w:szCs w:val="21"/>
        </w:rPr>
        <w:drawing>
          <wp:inline distT="0" distB="0" distL="0" distR="0" wp14:anchorId="4D601924" wp14:editId="7AB15915">
            <wp:extent cx="2822400" cy="1592892"/>
            <wp:effectExtent l="0" t="0" r="0" b="7620"/>
            <wp:docPr id="2" name="Picture 2" descr="https://www.fxguide.com/wp-content/uploads/2012/01/snw005_demo_reel_layer3-320x180.jpg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fxguide.com/wp-content/uploads/2012/01/snw005_demo_reel_layer3-320x180.jp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400" cy="159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38D">
        <w:rPr>
          <w:rFonts w:ascii="Helvetica" w:hAnsi="Helvetica" w:cs="Helvetica"/>
          <w:noProof/>
          <w:color w:val="880000"/>
          <w:sz w:val="21"/>
          <w:szCs w:val="21"/>
        </w:rPr>
        <w:drawing>
          <wp:inline distT="0" distB="0" distL="0" distR="0" wp14:anchorId="5778F50D" wp14:editId="565DE067">
            <wp:extent cx="2822400" cy="1592892"/>
            <wp:effectExtent l="0" t="0" r="0" b="7620"/>
            <wp:docPr id="6" name="Picture 6" descr="https://www.fxguide.com/wp-content/uploads/2012/01/snw005_demo_reel_layer4-320x180.jp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fxguide.com/wp-content/uploads/2012/01/snw005_demo_reel_layer4-320x180.jp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400" cy="159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AC3" w:rsidRDefault="00742AC3" w:rsidP="00742AC3">
      <w:pPr>
        <w:jc w:val="center"/>
      </w:pPr>
      <w:r>
        <w:t>Slike 3.</w:t>
      </w:r>
      <w:r w:rsidR="00F549BC">
        <w:t>5</w:t>
      </w:r>
      <w:r>
        <w:t xml:space="preserve"> – 3.</w:t>
      </w:r>
      <w:r w:rsidR="00F549BC">
        <w:t>8</w:t>
      </w:r>
      <w:r>
        <w:t xml:space="preserve"> – </w:t>
      </w:r>
      <w:r w:rsidR="007D31A5">
        <w:t>P</w:t>
      </w:r>
      <w:r>
        <w:t>ost</w:t>
      </w:r>
      <w:r w:rsidR="00F969B5">
        <w:t>u</w:t>
      </w:r>
      <w:r>
        <w:t>pno stvaranje švedske panorame</w:t>
      </w:r>
      <w:r w:rsidR="002C2322" w:rsidRPr="002C2322">
        <w:rPr>
          <w:vertAlign w:val="superscript"/>
        </w:rPr>
        <w:t>[5]</w:t>
      </w:r>
    </w:p>
    <w:p w:rsidR="00742AC3" w:rsidRDefault="00742AC3" w:rsidP="00742AC3">
      <w:pPr>
        <w:jc w:val="center"/>
      </w:pPr>
    </w:p>
    <w:p w:rsidR="00132C5A" w:rsidRDefault="007E0CD4" w:rsidP="00ED13B2">
      <w:r>
        <w:tab/>
        <w:t xml:space="preserve">Dio posebnih efekata stvarao je </w:t>
      </w:r>
      <w:proofErr w:type="spellStart"/>
      <w:r>
        <w:t>Fincherov</w:t>
      </w:r>
      <w:proofErr w:type="spellEnd"/>
      <w:r>
        <w:t xml:space="preserve"> česti suradnik </w:t>
      </w:r>
      <w:proofErr w:type="spellStart"/>
      <w:r>
        <w:t>Eric</w:t>
      </w:r>
      <w:proofErr w:type="spellEnd"/>
      <w:r>
        <w:t xml:space="preserve"> Barba. Radio je na</w:t>
      </w:r>
      <w:r w:rsidR="001E2D90">
        <w:t xml:space="preserve"> oborinama</w:t>
      </w:r>
      <w:r>
        <w:t xml:space="preserve"> </w:t>
      </w:r>
      <w:r w:rsidR="001E2D90">
        <w:t xml:space="preserve">jesenskih i zimskih scena, te najbitnije na sceni sudara. Pri kraju filma auto se sudari s motorom na kojem je </w:t>
      </w:r>
      <w:proofErr w:type="spellStart"/>
      <w:r w:rsidR="001E2D90">
        <w:t>Lisbeth</w:t>
      </w:r>
      <w:proofErr w:type="spellEnd"/>
      <w:r w:rsidR="001E2D90">
        <w:t xml:space="preserve"> bez kacige.</w:t>
      </w:r>
      <w:r w:rsidR="00AA1F0B">
        <w:t xml:space="preserve"> Sudar bi bio preopasan i za snimanje, pa se problem riješio efektima. </w:t>
      </w:r>
      <w:r w:rsidR="00340867">
        <w:t xml:space="preserve">Kaskaderka na setu snimila je snimke cijelog tijela ispred zelenog platna. </w:t>
      </w:r>
      <w:proofErr w:type="spellStart"/>
      <w:r w:rsidR="00340867">
        <w:t>Kromatskim</w:t>
      </w:r>
      <w:proofErr w:type="spellEnd"/>
      <w:r w:rsidR="00340867">
        <w:t xml:space="preserve"> </w:t>
      </w:r>
      <w:proofErr w:type="spellStart"/>
      <w:r w:rsidR="00340867">
        <w:t>učešljavanjem</w:t>
      </w:r>
      <w:proofErr w:type="spellEnd"/>
      <w:r w:rsidR="00340867">
        <w:t xml:space="preserve"> svi dijelovi slike koji sadrže određenu boju zamijen</w:t>
      </w:r>
      <w:r w:rsidR="00F06ED2">
        <w:t>jeni</w:t>
      </w:r>
      <w:r w:rsidR="00340867">
        <w:t xml:space="preserve"> s</w:t>
      </w:r>
      <w:r w:rsidR="00F06ED2">
        <w:t>u</w:t>
      </w:r>
      <w:r w:rsidR="00340867">
        <w:t xml:space="preserve"> drugom pozadinom.</w:t>
      </w:r>
      <w:r w:rsidR="00F06ED2">
        <w:t xml:space="preserve"> Digitaln</w:t>
      </w:r>
      <w:r w:rsidR="00F21721">
        <w:t>a</w:t>
      </w:r>
      <w:r w:rsidR="00F06ED2">
        <w:t xml:space="preserve"> boja označava se pomoću tri parametra</w:t>
      </w:r>
      <w:r w:rsidR="00F21721">
        <w:t xml:space="preserve"> – </w:t>
      </w:r>
      <w:r w:rsidR="00F06ED2">
        <w:t>intenzitet</w:t>
      </w:r>
      <w:r w:rsidR="00F21721">
        <w:t>a</w:t>
      </w:r>
      <w:r w:rsidR="00F06ED2">
        <w:t xml:space="preserve"> crvene, zelene i plave boje.</w:t>
      </w:r>
      <w:r w:rsidR="00F21721">
        <w:t xml:space="preserve"> Proces koristi funkciju </w:t>
      </w:r>
      <w:r w:rsidR="00F21721" w:rsidRPr="00403176">
        <w:rPr>
          <w:i/>
        </w:rPr>
        <w:t xml:space="preserve">f(r, g, b) </w:t>
      </w:r>
      <w:r w:rsidR="00F21721" w:rsidRPr="00403176">
        <w:rPr>
          <w:i/>
        </w:rPr>
        <w:sym w:font="Wingdings" w:char="F0E0"/>
      </w:r>
      <w:r w:rsidR="00F21721" w:rsidRPr="00403176">
        <w:rPr>
          <w:i/>
        </w:rPr>
        <w:t xml:space="preserve"> </w:t>
      </w:r>
      <w:r w:rsidR="00F21721" w:rsidRPr="00403176">
        <w:rPr>
          <w:rFonts w:cs="Arial"/>
          <w:i/>
        </w:rPr>
        <w:t>α</w:t>
      </w:r>
      <w:r w:rsidR="00F21721">
        <w:t xml:space="preserve">. </w:t>
      </w:r>
      <w:r w:rsidR="00F21721">
        <w:rPr>
          <w:rFonts w:cs="Arial"/>
        </w:rPr>
        <w:t xml:space="preserve">α ≤ 0 poručuje da </w:t>
      </w:r>
      <w:r w:rsidR="00403176">
        <w:rPr>
          <w:rFonts w:cs="Arial"/>
        </w:rPr>
        <w:t xml:space="preserve">se </w:t>
      </w:r>
      <w:proofErr w:type="spellStart"/>
      <w:r w:rsidR="00403176">
        <w:rPr>
          <w:rFonts w:cs="Arial"/>
        </w:rPr>
        <w:t>piksel</w:t>
      </w:r>
      <w:proofErr w:type="spellEnd"/>
      <w:r w:rsidR="00403176">
        <w:rPr>
          <w:rFonts w:cs="Arial"/>
        </w:rPr>
        <w:t xml:space="preserve"> mijenja, dok α ≥ 1 poručuje da je </w:t>
      </w:r>
      <w:proofErr w:type="spellStart"/>
      <w:r w:rsidR="00403176">
        <w:rPr>
          <w:rFonts w:cs="Arial"/>
        </w:rPr>
        <w:t>piksel</w:t>
      </w:r>
      <w:proofErr w:type="spellEnd"/>
      <w:r w:rsidR="00403176">
        <w:rPr>
          <w:rFonts w:cs="Arial"/>
        </w:rPr>
        <w:t xml:space="preserve"> u prvom planu i ne smije biti promijenjen. </w:t>
      </w:r>
      <w:proofErr w:type="spellStart"/>
      <w:r w:rsidR="00403176">
        <w:rPr>
          <w:rFonts w:cs="Arial"/>
        </w:rPr>
        <w:t>Piksel</w:t>
      </w:r>
      <w:proofErr w:type="spellEnd"/>
      <w:r w:rsidR="00403176">
        <w:rPr>
          <w:rFonts w:cs="Arial"/>
        </w:rPr>
        <w:t xml:space="preserve"> s α vrijednosti između 0 i 1 je djelomično u prvom planu. U takvom slučaju potrebna je funkcija </w:t>
      </w:r>
      <w:r w:rsidR="00403176" w:rsidRPr="00403176">
        <w:rPr>
          <w:rFonts w:cs="Arial"/>
          <w:i/>
        </w:rPr>
        <w:t xml:space="preserve">g(r, g, b) </w:t>
      </w:r>
      <w:r w:rsidR="00403176" w:rsidRPr="00403176">
        <w:rPr>
          <w:rFonts w:cs="Arial"/>
          <w:i/>
        </w:rPr>
        <w:sym w:font="Wingdings" w:char="F0E0"/>
      </w:r>
      <w:r w:rsidR="00403176" w:rsidRPr="00403176">
        <w:rPr>
          <w:rFonts w:cs="Arial"/>
          <w:i/>
        </w:rPr>
        <w:t xml:space="preserve"> (r, g, b)</w:t>
      </w:r>
      <w:r w:rsidR="00403176" w:rsidRPr="00403176">
        <w:rPr>
          <w:rFonts w:cs="Arial"/>
        </w:rPr>
        <w:t xml:space="preserve"> </w:t>
      </w:r>
      <w:r w:rsidR="00403176">
        <w:rPr>
          <w:rFonts w:cs="Arial"/>
        </w:rPr>
        <w:t>kojom se uklanjaju tonovi pozadinske boje iz prvog plana.</w:t>
      </w:r>
      <w:r w:rsidR="00262EB5">
        <w:rPr>
          <w:rFonts w:cs="Arial"/>
          <w:vertAlign w:val="superscript"/>
        </w:rPr>
        <w:t>[4]</w:t>
      </w:r>
      <w:r w:rsidR="00403176">
        <w:t xml:space="preserve"> </w:t>
      </w:r>
      <w:r w:rsidR="00F06ED2">
        <w:t>Pri tome se najčešće koriste zelena ili plava boja koje se ne nalaze u tonovima kože.</w:t>
      </w:r>
      <w:r w:rsidR="00F21721">
        <w:t xml:space="preserve"> </w:t>
      </w:r>
      <w:proofErr w:type="spellStart"/>
      <w:r w:rsidR="00F21721">
        <w:t>Lisbeth</w:t>
      </w:r>
      <w:proofErr w:type="spellEnd"/>
      <w:r w:rsidR="00F21721">
        <w:t xml:space="preserve"> i motor stavljeni su u scenu sudara </w:t>
      </w:r>
      <w:proofErr w:type="spellStart"/>
      <w:r w:rsidR="00F21721">
        <w:t>učešljavanjem</w:t>
      </w:r>
      <w:proofErr w:type="spellEnd"/>
      <w:r w:rsidR="00F21721">
        <w:t>.</w:t>
      </w:r>
      <w:r w:rsidR="00171914" w:rsidRPr="008C681D">
        <w:rPr>
          <w:vertAlign w:val="superscript"/>
        </w:rPr>
        <w:t xml:space="preserve"> </w:t>
      </w:r>
      <w:proofErr w:type="spellStart"/>
      <w:r w:rsidR="00171914">
        <w:t>Lisbethini</w:t>
      </w:r>
      <w:proofErr w:type="spellEnd"/>
      <w:r w:rsidR="00171914">
        <w:t xml:space="preserve"> izrazi lica snimili su se zasebno i integrirali u konačnu snimku, postupkom korištenom pri stvaranju Neobične priče o Benjaminu </w:t>
      </w:r>
      <w:proofErr w:type="spellStart"/>
      <w:r w:rsidR="00171914">
        <w:t>Buttonu</w:t>
      </w:r>
      <w:proofErr w:type="spellEnd"/>
      <w:r w:rsidR="00171914">
        <w:t>.</w:t>
      </w:r>
    </w:p>
    <w:p w:rsidR="007D31A5" w:rsidRDefault="007D31A5" w:rsidP="00ED13B2"/>
    <w:p w:rsidR="007D31A5" w:rsidRDefault="007D31A5" w:rsidP="007D31A5">
      <w:pPr>
        <w:jc w:val="center"/>
      </w:pPr>
      <w:r w:rsidRPr="00E9438D">
        <w:rPr>
          <w:rFonts w:ascii="Helvetica" w:hAnsi="Helvetica" w:cs="Helvetica"/>
          <w:noProof/>
          <w:color w:val="880000"/>
          <w:sz w:val="21"/>
          <w:szCs w:val="21"/>
        </w:rPr>
        <w:drawing>
          <wp:inline distT="0" distB="0" distL="0" distR="0" wp14:anchorId="0900AC0E" wp14:editId="79D5463C">
            <wp:extent cx="2829600" cy="1414800"/>
            <wp:effectExtent l="0" t="0" r="8890" b="0"/>
            <wp:docPr id="10" name="Picture 10" descr="https://www.fxguide.com/wp-content/uploads/2012/01/BC0480_comp_wireframe_v18_4k.1011-320x160.jpg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fxguide.com/wp-content/uploads/2012/01/BC0480_comp_wireframe_v18_4k.1011-320x160.jpg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600" cy="14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38D">
        <w:rPr>
          <w:rFonts w:ascii="Helvetica" w:hAnsi="Helvetica" w:cs="Helvetica"/>
          <w:noProof/>
          <w:color w:val="880000"/>
          <w:sz w:val="21"/>
          <w:szCs w:val="21"/>
        </w:rPr>
        <w:drawing>
          <wp:inline distT="0" distB="0" distL="0" distR="0" wp14:anchorId="007D5000" wp14:editId="6272D1B6">
            <wp:extent cx="2827020" cy="1413510"/>
            <wp:effectExtent l="0" t="0" r="0" b="0"/>
            <wp:docPr id="11" name="Picture 11" descr="https://www.fxguide.com/wp-content/uploads/2012/01/BC0480_comp_v18_4k.1011-320x160.jpg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fxguide.com/wp-content/uploads/2012/01/BC0480_comp_v18_4k.1011-320x160.jpg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1A5" w:rsidRPr="00ED13B2" w:rsidRDefault="007D31A5" w:rsidP="00403176">
      <w:pPr>
        <w:jc w:val="center"/>
      </w:pPr>
      <w:r>
        <w:t>Slike 3.9 i 3.10 – Usporedba modela korištenog u sceni sudara i scene iz filma</w:t>
      </w:r>
      <w:r w:rsidRPr="007D31A5">
        <w:rPr>
          <w:vertAlign w:val="superscript"/>
        </w:rPr>
        <w:t>[5]</w:t>
      </w:r>
    </w:p>
    <w:p w:rsidR="00CD5D2B" w:rsidRDefault="00DC1C95" w:rsidP="008E3C12">
      <w:pPr>
        <w:pStyle w:val="Heading1"/>
        <w:numPr>
          <w:ilvl w:val="0"/>
          <w:numId w:val="0"/>
        </w:numPr>
      </w:pPr>
      <w:bookmarkStart w:id="7" w:name="_Toc159987578"/>
      <w:r>
        <w:lastRenderedPageBreak/>
        <w:t>4</w:t>
      </w:r>
      <w:r w:rsidR="008E3C12">
        <w:t xml:space="preserve">. </w:t>
      </w:r>
      <w:r>
        <w:t xml:space="preserve">   Zaključak</w:t>
      </w:r>
    </w:p>
    <w:p w:rsidR="0007181C" w:rsidRDefault="0007181C" w:rsidP="0007181C">
      <w:r>
        <w:tab/>
      </w:r>
      <w:r w:rsidR="00A44FB0">
        <w:t xml:space="preserve">Računalno generirane scene u filmovima drastično su mijenjale svoju ulogu u filmovima tijekom godina. Njihov razvoj započeo je u sedamdesetima i eksponencijalno rastao od tada. Osamdesetih su se stvarali prvi filmovi sa računalno generiranim scenama, dok su devedesete donijele filmove koji su u cijelosti računalno generirani. U novom stoljeću ljudi su počeli nalaziti sve inovativnije uloge računalnih posebnih efekata. Od modificiranja izgleda likova do panorama, tehnologija </w:t>
      </w:r>
      <w:r w:rsidR="00EE1673">
        <w:t>računalnog generiranja scena</w:t>
      </w:r>
      <w:r w:rsidR="00A44FB0">
        <w:t xml:space="preserve"> postaje sve raznovrsnija i kvalitetnija.</w:t>
      </w:r>
    </w:p>
    <w:p w:rsidR="00BC76F4" w:rsidRPr="00E816A0" w:rsidRDefault="00BC76F4" w:rsidP="00BC76F4">
      <w:pPr>
        <w:ind w:firstLine="283"/>
      </w:pPr>
      <w:r>
        <w:tab/>
      </w:r>
      <w:r>
        <w:t xml:space="preserve">Režiser David </w:t>
      </w:r>
      <w:proofErr w:type="spellStart"/>
      <w:r>
        <w:t>Fincher</w:t>
      </w:r>
      <w:proofErr w:type="spellEnd"/>
      <w:r>
        <w:t xml:space="preserve"> koristi mnogo posebnih efekata, ali su vrlo suptilni. Koristi ih kako bi izmijenio detalje naše stvarnosti, ne kako bi stvorio novu. Najviše računalno generiranih scena koristi u filmovima Zodijak, Neobična priča o Benjaminu </w:t>
      </w:r>
      <w:proofErr w:type="spellStart"/>
      <w:r>
        <w:t>Buttonu</w:t>
      </w:r>
      <w:proofErr w:type="spellEnd"/>
      <w:r>
        <w:t xml:space="preserve"> i Muškarci koji mrze žene. U ovim filmovima </w:t>
      </w:r>
      <w:proofErr w:type="spellStart"/>
      <w:r>
        <w:t>Fincher</w:t>
      </w:r>
      <w:proofErr w:type="spellEnd"/>
      <w:r>
        <w:t xml:space="preserve"> mijenja panorame gradova, vremenske oborine, pa čak i dob glavnog lika, više puta. Svojim opusom zaslužio je naslov jednog od najinovativnijih režisera našeg vremena.</w:t>
      </w:r>
    </w:p>
    <w:p w:rsidR="00BC76F4" w:rsidRPr="0007181C" w:rsidRDefault="00BC76F4" w:rsidP="0007181C"/>
    <w:bookmarkEnd w:id="4"/>
    <w:bookmarkEnd w:id="5"/>
    <w:bookmarkEnd w:id="6"/>
    <w:bookmarkEnd w:id="7"/>
    <w:p w:rsidR="00750888" w:rsidRDefault="00DC1C95" w:rsidP="00DC1C95">
      <w:pPr>
        <w:pStyle w:val="Heading1"/>
        <w:numPr>
          <w:ilvl w:val="0"/>
          <w:numId w:val="41"/>
        </w:numPr>
      </w:pPr>
      <w:r>
        <w:lastRenderedPageBreak/>
        <w:t>Literatura</w:t>
      </w:r>
    </w:p>
    <w:p w:rsidR="00ED13B2" w:rsidRDefault="007B1674" w:rsidP="007B1674">
      <w:pPr>
        <w:pStyle w:val="ListParagraph"/>
        <w:numPr>
          <w:ilvl w:val="0"/>
          <w:numId w:val="42"/>
        </w:numPr>
      </w:pPr>
      <w:proofErr w:type="spellStart"/>
      <w:r>
        <w:t>Robertson</w:t>
      </w:r>
      <w:proofErr w:type="spellEnd"/>
      <w:r>
        <w:t xml:space="preserve">, B., </w:t>
      </w:r>
      <w:r w:rsidR="00371E15">
        <w:t>„</w:t>
      </w:r>
      <w:proofErr w:type="spellStart"/>
      <w:r>
        <w:t>Recreating</w:t>
      </w:r>
      <w:proofErr w:type="spellEnd"/>
      <w:r>
        <w:t xml:space="preserve"> 1970s San Francisco for </w:t>
      </w:r>
      <w:proofErr w:type="spellStart"/>
      <w:r>
        <w:t>Director</w:t>
      </w:r>
      <w:proofErr w:type="spellEnd"/>
      <w:r>
        <w:t xml:space="preserve"> David </w:t>
      </w:r>
      <w:proofErr w:type="spellStart"/>
      <w:r>
        <w:t>Fincher</w:t>
      </w:r>
      <w:proofErr w:type="spellEnd"/>
      <w:r>
        <w:t>,</w:t>
      </w:r>
      <w:r w:rsidR="00371E15">
        <w:t>“</w:t>
      </w:r>
      <w:r>
        <w:t xml:space="preserve"> 15.3.2007., </w:t>
      </w:r>
      <w:r w:rsidR="00371E15">
        <w:t>„</w:t>
      </w:r>
      <w:proofErr w:type="spellStart"/>
      <w:r w:rsidRPr="007B1674">
        <w:rPr>
          <w:i/>
        </w:rPr>
        <w:t>Memories</w:t>
      </w:r>
      <w:proofErr w:type="spellEnd"/>
      <w:r w:rsidRPr="007B1674">
        <w:rPr>
          <w:i/>
        </w:rPr>
        <w:t xml:space="preserve"> </w:t>
      </w:r>
      <w:proofErr w:type="spellStart"/>
      <w:r w:rsidRPr="007B1674">
        <w:rPr>
          <w:i/>
        </w:rPr>
        <w:t>of</w:t>
      </w:r>
      <w:proofErr w:type="spellEnd"/>
      <w:r w:rsidRPr="007B1674">
        <w:rPr>
          <w:i/>
        </w:rPr>
        <w:t xml:space="preserve"> </w:t>
      </w:r>
      <w:proofErr w:type="spellStart"/>
      <w:r w:rsidRPr="007B1674">
        <w:rPr>
          <w:i/>
        </w:rPr>
        <w:t>Murder</w:t>
      </w:r>
      <w:proofErr w:type="spellEnd"/>
      <w:r w:rsidRPr="007B1674">
        <w:rPr>
          <w:i/>
        </w:rPr>
        <w:t xml:space="preserve">: VFX for </w:t>
      </w:r>
      <w:proofErr w:type="spellStart"/>
      <w:r w:rsidRPr="007B1674">
        <w:rPr>
          <w:i/>
        </w:rPr>
        <w:t>Zodiac</w:t>
      </w:r>
      <w:proofErr w:type="spellEnd"/>
      <w:r>
        <w:t>,</w:t>
      </w:r>
      <w:r w:rsidR="00371E15">
        <w:t>“</w:t>
      </w:r>
      <w:r>
        <w:t xml:space="preserve"> </w:t>
      </w:r>
      <w:hyperlink r:id="rId34" w:history="1">
        <w:r w:rsidR="00371E15" w:rsidRPr="008B4501">
          <w:rPr>
            <w:rStyle w:val="Hyperlink"/>
          </w:rPr>
          <w:t>http://www.studiodaily.com/2007/03/memories-of-murder-vfx-for-zodiac/</w:t>
        </w:r>
      </w:hyperlink>
      <w:r>
        <w:t>, 15.4.2019.</w:t>
      </w:r>
    </w:p>
    <w:p w:rsidR="007B1674" w:rsidRDefault="009D33DB" w:rsidP="007B1674">
      <w:pPr>
        <w:pStyle w:val="ListParagraph"/>
        <w:numPr>
          <w:ilvl w:val="0"/>
          <w:numId w:val="42"/>
        </w:numPr>
      </w:pPr>
      <w:proofErr w:type="spellStart"/>
      <w:r>
        <w:t>Seymour</w:t>
      </w:r>
      <w:proofErr w:type="spellEnd"/>
      <w:r>
        <w:t>, M.,</w:t>
      </w:r>
      <w:r w:rsidR="00371E15">
        <w:t>“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Aging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Effects</w:t>
      </w:r>
      <w:proofErr w:type="spellEnd"/>
      <w:r>
        <w:t>,</w:t>
      </w:r>
      <w:r w:rsidR="00371E15">
        <w:t>“</w:t>
      </w:r>
      <w:r>
        <w:t xml:space="preserve"> 1.1.2009., </w:t>
      </w:r>
      <w:hyperlink r:id="rId35" w:history="1">
        <w:r>
          <w:rPr>
            <w:rStyle w:val="Hyperlink"/>
          </w:rPr>
          <w:t>https://www.fxguide.com/featured/the_curious_case_of_aging_visual_effects/</w:t>
        </w:r>
      </w:hyperlink>
      <w:r>
        <w:t>, 16.4.2019.</w:t>
      </w:r>
    </w:p>
    <w:p w:rsidR="00DD2784" w:rsidRDefault="00DD2784" w:rsidP="007B1674">
      <w:pPr>
        <w:pStyle w:val="ListParagraph"/>
        <w:numPr>
          <w:ilvl w:val="0"/>
          <w:numId w:val="42"/>
        </w:numPr>
      </w:pPr>
      <w:proofErr w:type="spellStart"/>
      <w:r>
        <w:t>Cotta</w:t>
      </w:r>
      <w:proofErr w:type="spellEnd"/>
      <w:r>
        <w:t xml:space="preserve"> </w:t>
      </w:r>
      <w:proofErr w:type="spellStart"/>
      <w:r>
        <w:t>Vaz</w:t>
      </w:r>
      <w:proofErr w:type="spellEnd"/>
      <w:r>
        <w:t xml:space="preserve">, M., </w:t>
      </w:r>
      <w:proofErr w:type="spellStart"/>
      <w:r>
        <w:t>Barron</w:t>
      </w:r>
      <w:proofErr w:type="spellEnd"/>
      <w:r>
        <w:t xml:space="preserve">, C.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Invisible</w:t>
      </w:r>
      <w:proofErr w:type="spellEnd"/>
      <w:r>
        <w:t xml:space="preserve"> Art. </w:t>
      </w:r>
      <w:proofErr w:type="spellStart"/>
      <w:r>
        <w:t>Chronicle</w:t>
      </w:r>
      <w:proofErr w:type="spellEnd"/>
      <w:r>
        <w:t xml:space="preserve"> </w:t>
      </w:r>
      <w:proofErr w:type="spellStart"/>
      <w:r>
        <w:t>Books</w:t>
      </w:r>
      <w:proofErr w:type="spellEnd"/>
      <w:r w:rsidR="00E94E62">
        <w:t>, 2002.</w:t>
      </w:r>
    </w:p>
    <w:p w:rsidR="00262EB5" w:rsidRDefault="00262EB5" w:rsidP="007B1674">
      <w:pPr>
        <w:pStyle w:val="ListParagraph"/>
        <w:numPr>
          <w:ilvl w:val="0"/>
          <w:numId w:val="42"/>
        </w:numPr>
      </w:pPr>
      <w:proofErr w:type="spellStart"/>
      <w:r>
        <w:t>Ashihkmin</w:t>
      </w:r>
      <w:proofErr w:type="spellEnd"/>
      <w:r>
        <w:t>, M., „</w:t>
      </w:r>
      <w:proofErr w:type="spellStart"/>
      <w:r>
        <w:t>High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Chroma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,“ </w:t>
      </w:r>
      <w:hyperlink r:id="rId36" w:history="1">
        <w:r>
          <w:rPr>
            <w:rStyle w:val="Hyperlink"/>
          </w:rPr>
          <w:t>http://www.cs.utah.edu/~michael/chroma/</w:t>
        </w:r>
      </w:hyperlink>
      <w:r>
        <w:t>, 9.5.2019.</w:t>
      </w:r>
    </w:p>
    <w:p w:rsidR="00371E15" w:rsidRDefault="00371E15" w:rsidP="007B1674">
      <w:pPr>
        <w:pStyle w:val="ListParagraph"/>
        <w:numPr>
          <w:ilvl w:val="0"/>
          <w:numId w:val="42"/>
        </w:numPr>
      </w:pPr>
      <w:proofErr w:type="spellStart"/>
      <w:r>
        <w:t>Failes</w:t>
      </w:r>
      <w:proofErr w:type="spellEnd"/>
      <w:r>
        <w:t xml:space="preserve">, I., „Digital </w:t>
      </w:r>
      <w:proofErr w:type="spellStart"/>
      <w:r>
        <w:t>storytelling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Girl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Dragon Tattoo,“ 16.1.2012., </w:t>
      </w:r>
      <w:hyperlink r:id="rId37" w:history="1">
        <w:r>
          <w:rPr>
            <w:rStyle w:val="Hyperlink"/>
          </w:rPr>
          <w:t>https://www.fxguide.com/featured/digital-storytelling-the-girl-with-the-dragon-tattoo/?fbclid=IwAR2fq02BPXDDJWtqvQWOl29OkazAcoXbzm2iOXD_PxYV3y8YRRUIaFvPR_A</w:t>
        </w:r>
      </w:hyperlink>
      <w:r>
        <w:t>, 17.4.2019.</w:t>
      </w:r>
    </w:p>
    <w:p w:rsidR="002C2322" w:rsidRDefault="00E570DD" w:rsidP="007B1674">
      <w:pPr>
        <w:pStyle w:val="ListParagraph"/>
        <w:numPr>
          <w:ilvl w:val="0"/>
          <w:numId w:val="42"/>
        </w:numPr>
      </w:pPr>
      <w:r>
        <w:t xml:space="preserve">„Daily film </w:t>
      </w:r>
      <w:proofErr w:type="spellStart"/>
      <w:r>
        <w:t>beauty</w:t>
      </w:r>
      <w:proofErr w:type="spellEnd"/>
      <w:r>
        <w:t xml:space="preserve">: </w:t>
      </w:r>
      <w:proofErr w:type="spellStart"/>
      <w:r>
        <w:t>Zodiac</w:t>
      </w:r>
      <w:proofErr w:type="spellEnd"/>
      <w:r>
        <w:t xml:space="preserve">,“ 29.11.2014., </w:t>
      </w:r>
      <w:hyperlink r:id="rId38" w:history="1">
        <w:r>
          <w:rPr>
            <w:rStyle w:val="Hyperlink"/>
          </w:rPr>
          <w:t>https://jabrody.wordpress.com/2014/11/29/daily-film-beauty-zodiac/</w:t>
        </w:r>
      </w:hyperlink>
      <w:r>
        <w:t>, 19.4.2019.</w:t>
      </w:r>
    </w:p>
    <w:p w:rsidR="00E570DD" w:rsidRDefault="00193DED" w:rsidP="007B1674">
      <w:pPr>
        <w:pStyle w:val="ListParagraph"/>
        <w:numPr>
          <w:ilvl w:val="0"/>
          <w:numId w:val="42"/>
        </w:numPr>
      </w:pPr>
      <w:hyperlink r:id="rId39" w:history="1">
        <w:r w:rsidR="008A1F8E" w:rsidRPr="00B30050">
          <w:rPr>
            <w:rStyle w:val="Hyperlink"/>
          </w:rPr>
          <w:t>https://www.carnival.com/cruise-from/san-francisco.aspx,19.4.2019</w:t>
        </w:r>
      </w:hyperlink>
      <w:r w:rsidR="00E570DD">
        <w:t>.</w:t>
      </w:r>
    </w:p>
    <w:p w:rsidR="008A1F8E" w:rsidRDefault="008A1F8E" w:rsidP="007B1674">
      <w:pPr>
        <w:pStyle w:val="ListParagraph"/>
        <w:numPr>
          <w:ilvl w:val="0"/>
          <w:numId w:val="42"/>
        </w:numPr>
      </w:pPr>
      <w:proofErr w:type="spellStart"/>
      <w:r>
        <w:t>Rayne</w:t>
      </w:r>
      <w:proofErr w:type="spellEnd"/>
      <w:r>
        <w:t>, E., „</w:t>
      </w:r>
      <w:proofErr w:type="spellStart"/>
      <w:r>
        <w:t>Firsts</w:t>
      </w:r>
      <w:proofErr w:type="spellEnd"/>
      <w:r>
        <w:t xml:space="preserve">: </w:t>
      </w:r>
      <w:proofErr w:type="spellStart"/>
      <w:r>
        <w:t>Futureworld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futuristic</w:t>
      </w:r>
      <w:proofErr w:type="spellEnd"/>
      <w:r>
        <w:t xml:space="preserve"> </w:t>
      </w:r>
      <w:proofErr w:type="spellStart"/>
      <w:r>
        <w:t>evolution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3</w:t>
      </w:r>
      <w:r w:rsidR="00B61C53">
        <w:t>D CGI</w:t>
      </w:r>
      <w:r>
        <w:t xml:space="preserve"> </w:t>
      </w:r>
      <w:proofErr w:type="spellStart"/>
      <w:r>
        <w:t>effects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genre</w:t>
      </w:r>
      <w:proofErr w:type="spellEnd"/>
      <w:r>
        <w:t xml:space="preserve"> </w:t>
      </w:r>
      <w:proofErr w:type="spellStart"/>
      <w:r>
        <w:t>movies</w:t>
      </w:r>
      <w:proofErr w:type="spellEnd"/>
      <w:r>
        <w:t xml:space="preserve">,“ 7.1.2018., </w:t>
      </w:r>
      <w:hyperlink r:id="rId40" w:history="1">
        <w:r>
          <w:rPr>
            <w:rStyle w:val="Hyperlink"/>
          </w:rPr>
          <w:t>https://www.syfy.com/syfywire/firsts-futureworld-and-the-futuristic-evolution-of-3d-cgi-effects-in-genre-movies</w:t>
        </w:r>
      </w:hyperlink>
      <w:r>
        <w:t>, 10.5.2019.</w:t>
      </w:r>
    </w:p>
    <w:p w:rsidR="008C0F73" w:rsidRDefault="008C0F73" w:rsidP="007B1674">
      <w:pPr>
        <w:pStyle w:val="ListParagraph"/>
        <w:numPr>
          <w:ilvl w:val="0"/>
          <w:numId w:val="42"/>
        </w:numPr>
      </w:pPr>
      <w:proofErr w:type="spellStart"/>
      <w:r>
        <w:t>Mantovani</w:t>
      </w:r>
      <w:proofErr w:type="spellEnd"/>
      <w:r>
        <w:t xml:space="preserve">, D., </w:t>
      </w:r>
      <w:proofErr w:type="spellStart"/>
      <w:r>
        <w:t>Porcaro</w:t>
      </w:r>
      <w:proofErr w:type="spellEnd"/>
      <w:r>
        <w:t xml:space="preserve">, M., Villa, S., „Tron (1982) –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cult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effects</w:t>
      </w:r>
      <w:proofErr w:type="spellEnd"/>
      <w:r>
        <w:t xml:space="preserve">,“ 17.4.2014., </w:t>
      </w:r>
      <w:hyperlink r:id="rId41" w:history="1">
        <w:r>
          <w:rPr>
            <w:rStyle w:val="Hyperlink"/>
          </w:rPr>
          <w:t>https://fronteffects.wordpress.com/2014/04/17/tron-1982-the-cult-movie-visual-effects-seen-through-interviews-with-harrison-ellenshaw-and-chris-casady/</w:t>
        </w:r>
      </w:hyperlink>
      <w:r>
        <w:t>, 10.5.2019.</w:t>
      </w:r>
    </w:p>
    <w:p w:rsidR="00C436AB" w:rsidRDefault="00C436AB" w:rsidP="007B1674">
      <w:pPr>
        <w:pStyle w:val="ListParagraph"/>
        <w:numPr>
          <w:ilvl w:val="0"/>
          <w:numId w:val="42"/>
        </w:numPr>
      </w:pPr>
      <w:proofErr w:type="spellStart"/>
      <w:r>
        <w:t>Sinder</w:t>
      </w:r>
      <w:proofErr w:type="spellEnd"/>
      <w:r>
        <w:t>, B., „</w:t>
      </w:r>
      <w:proofErr w:type="spellStart"/>
      <w:r>
        <w:t>The</w:t>
      </w:r>
      <w:proofErr w:type="spellEnd"/>
      <w:r>
        <w:t xml:space="preserve"> </w:t>
      </w:r>
      <w:proofErr w:type="spellStart"/>
      <w:r>
        <w:t>Toy</w:t>
      </w:r>
      <w:proofErr w:type="spellEnd"/>
      <w:r>
        <w:t xml:space="preserve"> Story </w:t>
      </w:r>
      <w:proofErr w:type="spellStart"/>
      <w:r>
        <w:t>story</w:t>
      </w:r>
      <w:proofErr w:type="spellEnd"/>
      <w:r>
        <w:t xml:space="preserve">,“ </w:t>
      </w:r>
      <w:hyperlink r:id="rId42" w:history="1">
        <w:r>
          <w:rPr>
            <w:rStyle w:val="Hyperlink"/>
          </w:rPr>
          <w:t>https://www.wired.com/1995/12/toy-story/</w:t>
        </w:r>
      </w:hyperlink>
      <w:r>
        <w:t>, 10.5.2019.</w:t>
      </w:r>
    </w:p>
    <w:p w:rsidR="00C436AB" w:rsidRDefault="00C436AB" w:rsidP="007B1674">
      <w:pPr>
        <w:pStyle w:val="ListParagraph"/>
        <w:numPr>
          <w:ilvl w:val="0"/>
          <w:numId w:val="42"/>
        </w:numPr>
      </w:pPr>
      <w:r>
        <w:t>„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Pixar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– </w:t>
      </w:r>
      <w:proofErr w:type="spellStart"/>
      <w:r>
        <w:t>Toy</w:t>
      </w:r>
      <w:proofErr w:type="spellEnd"/>
      <w:r>
        <w:t xml:space="preserve"> Story </w:t>
      </w:r>
      <w:proofErr w:type="spellStart"/>
      <w:r w:rsidR="00B61C53">
        <w:t>f</w:t>
      </w:r>
      <w:r>
        <w:t>eaturette</w:t>
      </w:r>
      <w:proofErr w:type="spellEnd"/>
      <w:r>
        <w:t xml:space="preserve">,“ </w:t>
      </w:r>
      <w:hyperlink r:id="rId43" w:history="1">
        <w:r>
          <w:rPr>
            <w:rStyle w:val="Hyperlink"/>
          </w:rPr>
          <w:t>https://www.youtube.com/watch?v=PX1p0lnhQ88</w:t>
        </w:r>
      </w:hyperlink>
      <w:r>
        <w:t xml:space="preserve">, 10.5.2019. </w:t>
      </w:r>
    </w:p>
    <w:p w:rsidR="00B61C53" w:rsidRDefault="00B61C53" w:rsidP="007B1674">
      <w:pPr>
        <w:pStyle w:val="ListParagraph"/>
        <w:numPr>
          <w:ilvl w:val="0"/>
          <w:numId w:val="42"/>
        </w:numPr>
      </w:pPr>
      <w:proofErr w:type="spellStart"/>
      <w:r>
        <w:t>McInerney</w:t>
      </w:r>
      <w:proofErr w:type="spellEnd"/>
      <w:r>
        <w:t xml:space="preserve">, K., „CGI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: </w:t>
      </w:r>
      <w:proofErr w:type="spellStart"/>
      <w:r>
        <w:t>Gollum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Lord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rings</w:t>
      </w:r>
      <w:proofErr w:type="spellEnd"/>
      <w:r>
        <w:t xml:space="preserve">,“ 22.7.2014., </w:t>
      </w:r>
      <w:hyperlink r:id="rId44" w:history="1">
        <w:r>
          <w:rPr>
            <w:rStyle w:val="Hyperlink"/>
          </w:rPr>
          <w:t>http://www.cinelinx.com/movie-news/movie-stuff/cgi-done-right-gollum-in-lord-of-the-rings/</w:t>
        </w:r>
      </w:hyperlink>
      <w:r>
        <w:t>, 10.5.2019.</w:t>
      </w:r>
    </w:p>
    <w:p w:rsidR="00B61C53" w:rsidRDefault="00F969B5" w:rsidP="007B1674">
      <w:pPr>
        <w:pStyle w:val="ListParagraph"/>
        <w:numPr>
          <w:ilvl w:val="0"/>
          <w:numId w:val="42"/>
        </w:numPr>
      </w:pPr>
      <w:r>
        <w:t xml:space="preserve">„CGI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moments</w:t>
      </w:r>
      <w:proofErr w:type="spellEnd"/>
      <w:r>
        <w:t xml:space="preserve">,“ 12.11.2014., </w:t>
      </w:r>
      <w:hyperlink r:id="rId45" w:history="1">
        <w:r>
          <w:rPr>
            <w:rStyle w:val="Hyperlink"/>
          </w:rPr>
          <w:t>https://aidans1.wordpress.com/2014/11/12/cgi-movie-moments/</w:t>
        </w:r>
      </w:hyperlink>
      <w:r>
        <w:t>, 10.5.2019.</w:t>
      </w:r>
    </w:p>
    <w:p w:rsidR="00ED13B2" w:rsidRDefault="00ED13B2" w:rsidP="00ED13B2"/>
    <w:p w:rsidR="00ED13B2" w:rsidRDefault="00ED13B2" w:rsidP="00ED13B2"/>
    <w:p w:rsidR="00ED13B2" w:rsidRDefault="00ED13B2" w:rsidP="00ED13B2"/>
    <w:p w:rsidR="00ED13B2" w:rsidRPr="00ED13B2" w:rsidRDefault="00ED13B2" w:rsidP="00ED13B2"/>
    <w:p w:rsidR="00ED13B2" w:rsidRDefault="00ED13B2" w:rsidP="00ED13B2"/>
    <w:p w:rsidR="00ED13B2" w:rsidRPr="00ED13B2" w:rsidRDefault="00ED13B2" w:rsidP="00ED13B2"/>
    <w:p w:rsidR="00750888" w:rsidRDefault="00750888" w:rsidP="00750888"/>
    <w:p w:rsidR="00F048A7" w:rsidRDefault="00F048A7" w:rsidP="00750888"/>
    <w:p w:rsidR="00F048A7" w:rsidRDefault="00DC1C95" w:rsidP="00DC1C95">
      <w:pPr>
        <w:pStyle w:val="Heading1"/>
        <w:numPr>
          <w:ilvl w:val="0"/>
          <w:numId w:val="41"/>
        </w:numPr>
      </w:pPr>
      <w:r>
        <w:lastRenderedPageBreak/>
        <w:t>Sažetak</w:t>
      </w:r>
    </w:p>
    <w:p w:rsidR="00BC76F4" w:rsidRDefault="00E816A0" w:rsidP="00A44FB0">
      <w:pPr>
        <w:ind w:firstLine="283"/>
        <w:rPr>
          <w:lang w:val="pl-PL"/>
        </w:rPr>
      </w:pPr>
      <w:r>
        <w:rPr>
          <w:lang w:val="pl-PL"/>
        </w:rPr>
        <w:t>Računalno generirane scene se u današnje vrijeme sve češće koriste za stvaranje posebnih efekata u filmovima. Omogućuju visoku kvalitetu i lakše se kontroliraju od praktičnih posebnih efekata, te dopuštaju stvaranje scena koje drukčije ne bi mogle postojati. Takve sposobnosti zaslužne su za sve širu i kvalitetniju upotrebu te tehnologije.</w:t>
      </w:r>
      <w:r w:rsidR="00F969B5">
        <w:rPr>
          <w:lang w:val="pl-PL"/>
        </w:rPr>
        <w:t xml:space="preserve"> Razvoj računalno generiranih scena kroz godine zaslužan je za sve realističnije efekte i njihove inovativnije uloge.</w:t>
      </w:r>
      <w:r w:rsidR="00BC76F4">
        <w:rPr>
          <w:lang w:val="pl-PL"/>
        </w:rPr>
        <w:t xml:space="preserve"> </w:t>
      </w:r>
    </w:p>
    <w:p w:rsidR="00E816A0" w:rsidRDefault="00BC76F4" w:rsidP="00A44FB0">
      <w:pPr>
        <w:ind w:firstLine="283"/>
        <w:rPr>
          <w:lang w:val="pl-PL"/>
        </w:rPr>
      </w:pPr>
      <w:r>
        <w:rPr>
          <w:lang w:val="pl-PL"/>
        </w:rPr>
        <w:t>David Fincher često koristi efekte kako bi preinačio stvaran svijet i približio ga svojoj filmskoj viziji. Bila to promjena lica glumca ili zgrade u pozadini kadra, efekti su mu uvijek suptilni i udubljuj</w:t>
      </w:r>
      <w:r w:rsidR="00B33C7E">
        <w:rPr>
          <w:lang w:val="pl-PL"/>
        </w:rPr>
        <w:t>u</w:t>
      </w:r>
      <w:r>
        <w:rPr>
          <w:lang w:val="pl-PL"/>
        </w:rPr>
        <w:t xml:space="preserve"> nas</w:t>
      </w:r>
      <w:r w:rsidR="00B33C7E">
        <w:rPr>
          <w:lang w:val="pl-PL"/>
        </w:rPr>
        <w:t xml:space="preserve"> u svijet priče.</w:t>
      </w:r>
      <w:bookmarkStart w:id="8" w:name="_GoBack"/>
      <w:bookmarkEnd w:id="8"/>
      <w:r>
        <w:rPr>
          <w:lang w:val="pl-PL"/>
        </w:rPr>
        <w:t xml:space="preserve"> </w:t>
      </w:r>
    </w:p>
    <w:sectPr w:rsidR="00E816A0" w:rsidSect="00374865">
      <w:headerReference w:type="even" r:id="rId46"/>
      <w:headerReference w:type="default" r:id="rId47"/>
      <w:footerReference w:type="default" r:id="rId48"/>
      <w:type w:val="continuous"/>
      <w:pgSz w:w="11906" w:h="16838" w:code="9"/>
      <w:pgMar w:top="1701" w:right="1134" w:bottom="1701" w:left="1701" w:header="680" w:footer="680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3DED" w:rsidRDefault="00193DED" w:rsidP="00750888">
      <w:r>
        <w:separator/>
      </w:r>
    </w:p>
    <w:p w:rsidR="00193DED" w:rsidRDefault="00193DED" w:rsidP="00750888"/>
    <w:p w:rsidR="00193DED" w:rsidRDefault="00193DED" w:rsidP="00750888"/>
    <w:p w:rsidR="00193DED" w:rsidRDefault="00193DED"/>
  </w:endnote>
  <w:endnote w:type="continuationSeparator" w:id="0">
    <w:p w:rsidR="00193DED" w:rsidRDefault="00193DED" w:rsidP="00750888">
      <w:r>
        <w:continuationSeparator/>
      </w:r>
    </w:p>
    <w:p w:rsidR="00193DED" w:rsidRDefault="00193DED" w:rsidP="00750888"/>
    <w:p w:rsidR="00193DED" w:rsidRDefault="00193DED" w:rsidP="00750888"/>
    <w:p w:rsidR="00193DED" w:rsidRDefault="00193D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tarSymbol">
    <w:altName w:val="Segoe UI Symbol"/>
    <w:panose1 w:val="00000000000000000000"/>
    <w:charset w:val="02"/>
    <w:family w:val="auto"/>
    <w:notTrueType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431A" w:rsidRPr="00C2068C" w:rsidRDefault="0099431A" w:rsidP="00750888">
    <w:r>
      <w:tab/>
    </w:r>
    <w:r w:rsidRPr="00C2068C">
      <w:fldChar w:fldCharType="begin"/>
    </w:r>
    <w:r w:rsidRPr="00C2068C">
      <w:instrText xml:space="preserve"> PAGE </w:instrText>
    </w:r>
    <w:r w:rsidRPr="00C2068C">
      <w:fldChar w:fldCharType="separate"/>
    </w:r>
    <w:r>
      <w:rPr>
        <w:noProof/>
      </w:rPr>
      <w:t>32</w:t>
    </w:r>
    <w:r w:rsidRPr="00C2068C">
      <w:fldChar w:fldCharType="end"/>
    </w:r>
  </w:p>
  <w:p w:rsidR="0099431A" w:rsidRDefault="0099431A" w:rsidP="00750888"/>
  <w:p w:rsidR="0099431A" w:rsidRDefault="0099431A" w:rsidP="0075088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73319" w:rsidRDefault="00F73319" w:rsidP="00F73319">
    <w:pPr>
      <w:pStyle w:val="Footer"/>
      <w:jc w:val="right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CD5D2B">
      <w:rPr>
        <w:rStyle w:val="PageNumber"/>
        <w:noProof/>
      </w:rPr>
      <w:t>3</w:t>
    </w:r>
    <w:r>
      <w:rPr>
        <w:rStyle w:val="PageNumber"/>
      </w:rPr>
      <w:fldChar w:fldCharType="end"/>
    </w:r>
  </w:p>
  <w:p w:rsidR="00FB0919" w:rsidRDefault="00FB091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3DED" w:rsidRDefault="00193DED" w:rsidP="00750888">
      <w:r>
        <w:separator/>
      </w:r>
    </w:p>
    <w:p w:rsidR="00193DED" w:rsidRDefault="00193DED" w:rsidP="00750888"/>
    <w:p w:rsidR="00193DED" w:rsidRDefault="00193DED" w:rsidP="00750888"/>
    <w:p w:rsidR="00193DED" w:rsidRDefault="00193DED"/>
  </w:footnote>
  <w:footnote w:type="continuationSeparator" w:id="0">
    <w:p w:rsidR="00193DED" w:rsidRDefault="00193DED" w:rsidP="00750888">
      <w:r>
        <w:continuationSeparator/>
      </w:r>
    </w:p>
    <w:p w:rsidR="00193DED" w:rsidRDefault="00193DED" w:rsidP="00750888"/>
    <w:p w:rsidR="00193DED" w:rsidRDefault="00193DED" w:rsidP="00750888"/>
    <w:p w:rsidR="00193DED" w:rsidRDefault="00193DE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431A" w:rsidRPr="00350ADB" w:rsidRDefault="0099431A" w:rsidP="00750888">
    <w:r w:rsidRPr="00350ADB">
      <w:t>Kvaliteta usluge u OpenBSD-u</w:t>
    </w:r>
  </w:p>
  <w:p w:rsidR="0099431A" w:rsidRDefault="0099431A" w:rsidP="00750888"/>
  <w:p w:rsidR="0099431A" w:rsidRDefault="0099431A" w:rsidP="0075088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18DF" w:rsidRDefault="001518DF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73319" w:rsidRDefault="00F73319">
    <w:pPr>
      <w:pStyle w:val="Header"/>
    </w:pPr>
  </w:p>
  <w:p w:rsidR="00FB0919" w:rsidRDefault="00FB09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283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567"/>
        </w:tabs>
        <w:ind w:left="567" w:hanging="283"/>
      </w:p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283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567"/>
        </w:tabs>
        <w:ind w:left="567" w:hanging="283"/>
      </w:p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bullet"/>
      <w:lvlText w:val="·"/>
      <w:lvlJc w:val="left"/>
      <w:pPr>
        <w:tabs>
          <w:tab w:val="num" w:pos="283"/>
        </w:tabs>
        <w:ind w:left="283" w:hanging="283"/>
      </w:pPr>
      <w:rPr>
        <w:rFonts w:ascii="Symbol" w:hAnsi="Symbol" w:cs="StarSymbol"/>
        <w:sz w:val="18"/>
        <w:szCs w:val="18"/>
      </w:rPr>
    </w:lvl>
    <w:lvl w:ilvl="1">
      <w:start w:val="1"/>
      <w:numFmt w:val="bullet"/>
      <w:lvlText w:val="·"/>
      <w:lvlJc w:val="left"/>
      <w:pPr>
        <w:tabs>
          <w:tab w:val="num" w:pos="567"/>
        </w:tabs>
        <w:ind w:left="567" w:hanging="283"/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·"/>
      <w:lvlJc w:val="left"/>
      <w:pPr>
        <w:tabs>
          <w:tab w:val="num" w:pos="850"/>
        </w:tabs>
        <w:ind w:left="850" w:hanging="283"/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·"/>
      <w:lvlJc w:val="left"/>
      <w:pPr>
        <w:tabs>
          <w:tab w:val="num" w:pos="1134"/>
        </w:tabs>
        <w:ind w:left="1134" w:hanging="283"/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·"/>
      <w:lvlJc w:val="left"/>
      <w:pPr>
        <w:tabs>
          <w:tab w:val="num" w:pos="1417"/>
        </w:tabs>
        <w:ind w:left="1417" w:hanging="283"/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·"/>
      <w:lvlJc w:val="left"/>
      <w:pPr>
        <w:tabs>
          <w:tab w:val="num" w:pos="1701"/>
        </w:tabs>
        <w:ind w:left="1701" w:hanging="283"/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·"/>
      <w:lvlJc w:val="left"/>
      <w:pPr>
        <w:tabs>
          <w:tab w:val="num" w:pos="1984"/>
        </w:tabs>
        <w:ind w:left="1984" w:hanging="283"/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·"/>
      <w:lvlJc w:val="left"/>
      <w:pPr>
        <w:tabs>
          <w:tab w:val="num" w:pos="2268"/>
        </w:tabs>
        <w:ind w:left="2268" w:hanging="283"/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·"/>
      <w:lvlJc w:val="left"/>
      <w:pPr>
        <w:tabs>
          <w:tab w:val="num" w:pos="2551"/>
        </w:tabs>
        <w:ind w:left="2551" w:hanging="283"/>
      </w:pPr>
      <w:rPr>
        <w:rFonts w:ascii="Symbol" w:hAnsi="Symbol" w:cs="StarSymbol"/>
        <w:sz w:val="18"/>
        <w:szCs w:val="18"/>
      </w:rPr>
    </w:lvl>
  </w:abstractNum>
  <w:abstractNum w:abstractNumId="3" w15:restartNumberingAfterBreak="0">
    <w:nsid w:val="00000004"/>
    <w:multiLevelType w:val="multilevel"/>
    <w:tmpl w:val="00000004"/>
    <w:lvl w:ilvl="0">
      <w:start w:val="1"/>
      <w:numFmt w:val="decimal"/>
      <w:lvlText w:val="%1."/>
      <w:lvlJc w:val="left"/>
      <w:pPr>
        <w:tabs>
          <w:tab w:val="num" w:pos="283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567"/>
        </w:tabs>
        <w:ind w:left="567" w:hanging="283"/>
      </w:p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</w:lvl>
  </w:abstractNum>
  <w:abstractNum w:abstractNumId="4" w15:restartNumberingAfterBreak="0">
    <w:nsid w:val="00000005"/>
    <w:multiLevelType w:val="multilevel"/>
    <w:tmpl w:val="00000005"/>
    <w:lvl w:ilvl="0">
      <w:start w:val="1"/>
      <w:numFmt w:val="decimal"/>
      <w:lvlText w:val="%1."/>
      <w:lvlJc w:val="left"/>
      <w:pPr>
        <w:tabs>
          <w:tab w:val="num" w:pos="283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567"/>
        </w:tabs>
        <w:ind w:left="567" w:hanging="283"/>
      </w:p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</w:lvl>
  </w:abstractNum>
  <w:abstractNum w:abstractNumId="5" w15:restartNumberingAfterBreak="0">
    <w:nsid w:val="00000006"/>
    <w:multiLevelType w:val="multilevel"/>
    <w:tmpl w:val="00000006"/>
    <w:lvl w:ilvl="0">
      <w:start w:val="1"/>
      <w:numFmt w:val="decimal"/>
      <w:lvlText w:val="%1."/>
      <w:lvlJc w:val="left"/>
      <w:pPr>
        <w:tabs>
          <w:tab w:val="num" w:pos="283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567"/>
        </w:tabs>
        <w:ind w:left="567" w:hanging="283"/>
      </w:p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</w:lvl>
  </w:abstractNum>
  <w:abstractNum w:abstractNumId="6" w15:restartNumberingAfterBreak="0">
    <w:nsid w:val="00000007"/>
    <w:multiLevelType w:val="multilevel"/>
    <w:tmpl w:val="00000007"/>
    <w:lvl w:ilvl="0">
      <w:start w:val="1"/>
      <w:numFmt w:val="decimal"/>
      <w:lvlText w:val="%1."/>
      <w:lvlJc w:val="left"/>
      <w:pPr>
        <w:tabs>
          <w:tab w:val="num" w:pos="283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567"/>
        </w:tabs>
        <w:ind w:left="567" w:hanging="283"/>
      </w:p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</w:lvl>
  </w:abstractNum>
  <w:abstractNum w:abstractNumId="7" w15:restartNumberingAfterBreak="0">
    <w:nsid w:val="05872B2C"/>
    <w:multiLevelType w:val="hybridMultilevel"/>
    <w:tmpl w:val="E876973C"/>
    <w:lvl w:ilvl="0" w:tplc="041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DD004C0"/>
    <w:multiLevelType w:val="hybridMultilevel"/>
    <w:tmpl w:val="7EC26710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F14A94"/>
    <w:multiLevelType w:val="multilevel"/>
    <w:tmpl w:val="041A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12382263"/>
    <w:multiLevelType w:val="hybridMultilevel"/>
    <w:tmpl w:val="EA12451C"/>
    <w:lvl w:ilvl="0" w:tplc="041A000F">
      <w:start w:val="1"/>
      <w:numFmt w:val="decimal"/>
      <w:lvlText w:val="%1."/>
      <w:lvlJc w:val="left"/>
      <w:pPr>
        <w:tabs>
          <w:tab w:val="num" w:pos="1151"/>
        </w:tabs>
        <w:ind w:left="1151" w:hanging="360"/>
      </w:pPr>
    </w:lvl>
    <w:lvl w:ilvl="1" w:tplc="041A0019" w:tentative="1">
      <w:start w:val="1"/>
      <w:numFmt w:val="lowerLetter"/>
      <w:lvlText w:val="%2."/>
      <w:lvlJc w:val="left"/>
      <w:pPr>
        <w:tabs>
          <w:tab w:val="num" w:pos="1871"/>
        </w:tabs>
        <w:ind w:left="1871" w:hanging="360"/>
      </w:pPr>
    </w:lvl>
    <w:lvl w:ilvl="2" w:tplc="041A001B" w:tentative="1">
      <w:start w:val="1"/>
      <w:numFmt w:val="lowerRoman"/>
      <w:lvlText w:val="%3."/>
      <w:lvlJc w:val="right"/>
      <w:pPr>
        <w:tabs>
          <w:tab w:val="num" w:pos="2591"/>
        </w:tabs>
        <w:ind w:left="2591" w:hanging="180"/>
      </w:pPr>
    </w:lvl>
    <w:lvl w:ilvl="3" w:tplc="041A000F" w:tentative="1">
      <w:start w:val="1"/>
      <w:numFmt w:val="decimal"/>
      <w:lvlText w:val="%4."/>
      <w:lvlJc w:val="left"/>
      <w:pPr>
        <w:tabs>
          <w:tab w:val="num" w:pos="3311"/>
        </w:tabs>
        <w:ind w:left="3311" w:hanging="360"/>
      </w:pPr>
    </w:lvl>
    <w:lvl w:ilvl="4" w:tplc="041A0019" w:tentative="1">
      <w:start w:val="1"/>
      <w:numFmt w:val="lowerLetter"/>
      <w:lvlText w:val="%5."/>
      <w:lvlJc w:val="left"/>
      <w:pPr>
        <w:tabs>
          <w:tab w:val="num" w:pos="4031"/>
        </w:tabs>
        <w:ind w:left="4031" w:hanging="360"/>
      </w:pPr>
    </w:lvl>
    <w:lvl w:ilvl="5" w:tplc="041A001B" w:tentative="1">
      <w:start w:val="1"/>
      <w:numFmt w:val="lowerRoman"/>
      <w:lvlText w:val="%6."/>
      <w:lvlJc w:val="right"/>
      <w:pPr>
        <w:tabs>
          <w:tab w:val="num" w:pos="4751"/>
        </w:tabs>
        <w:ind w:left="4751" w:hanging="180"/>
      </w:pPr>
    </w:lvl>
    <w:lvl w:ilvl="6" w:tplc="041A000F" w:tentative="1">
      <w:start w:val="1"/>
      <w:numFmt w:val="decimal"/>
      <w:lvlText w:val="%7."/>
      <w:lvlJc w:val="left"/>
      <w:pPr>
        <w:tabs>
          <w:tab w:val="num" w:pos="5471"/>
        </w:tabs>
        <w:ind w:left="5471" w:hanging="360"/>
      </w:pPr>
    </w:lvl>
    <w:lvl w:ilvl="7" w:tplc="041A0019" w:tentative="1">
      <w:start w:val="1"/>
      <w:numFmt w:val="lowerLetter"/>
      <w:lvlText w:val="%8."/>
      <w:lvlJc w:val="left"/>
      <w:pPr>
        <w:tabs>
          <w:tab w:val="num" w:pos="6191"/>
        </w:tabs>
        <w:ind w:left="6191" w:hanging="360"/>
      </w:pPr>
    </w:lvl>
    <w:lvl w:ilvl="8" w:tplc="041A001B" w:tentative="1">
      <w:start w:val="1"/>
      <w:numFmt w:val="lowerRoman"/>
      <w:lvlText w:val="%9."/>
      <w:lvlJc w:val="right"/>
      <w:pPr>
        <w:tabs>
          <w:tab w:val="num" w:pos="6911"/>
        </w:tabs>
        <w:ind w:left="6911" w:hanging="180"/>
      </w:pPr>
    </w:lvl>
  </w:abstractNum>
  <w:abstractNum w:abstractNumId="11" w15:restartNumberingAfterBreak="0">
    <w:nsid w:val="15C435F4"/>
    <w:multiLevelType w:val="multilevel"/>
    <w:tmpl w:val="3AC4F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9D3380"/>
    <w:multiLevelType w:val="multilevel"/>
    <w:tmpl w:val="041A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21795104"/>
    <w:multiLevelType w:val="multilevel"/>
    <w:tmpl w:val="8FA29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E368BC"/>
    <w:multiLevelType w:val="multilevel"/>
    <w:tmpl w:val="77B6F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3B00C5"/>
    <w:multiLevelType w:val="multilevel"/>
    <w:tmpl w:val="070CA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ahoma" w:hAnsi="Tahoma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71B511C"/>
    <w:multiLevelType w:val="multilevel"/>
    <w:tmpl w:val="144E5EB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7" w15:restartNumberingAfterBreak="0">
    <w:nsid w:val="37D47806"/>
    <w:multiLevelType w:val="multilevel"/>
    <w:tmpl w:val="99FCE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BB223D"/>
    <w:multiLevelType w:val="hybridMultilevel"/>
    <w:tmpl w:val="823C9D2C"/>
    <w:lvl w:ilvl="0" w:tplc="04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DF65B6"/>
    <w:multiLevelType w:val="hybridMultilevel"/>
    <w:tmpl w:val="6D109288"/>
    <w:lvl w:ilvl="0" w:tplc="04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890AB3"/>
    <w:multiLevelType w:val="hybridMultilevel"/>
    <w:tmpl w:val="402AE3CC"/>
    <w:lvl w:ilvl="0" w:tplc="55C83286">
      <w:start w:val="1"/>
      <w:numFmt w:val="decimal"/>
      <w:lvlText w:val="%1."/>
      <w:lvlJc w:val="left"/>
      <w:pPr>
        <w:tabs>
          <w:tab w:val="num" w:pos="284"/>
        </w:tabs>
        <w:ind w:left="397" w:hanging="284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9225B52"/>
    <w:multiLevelType w:val="hybridMultilevel"/>
    <w:tmpl w:val="5A640010"/>
    <w:lvl w:ilvl="0" w:tplc="04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9102BC"/>
    <w:multiLevelType w:val="hybridMultilevel"/>
    <w:tmpl w:val="492C9FDC"/>
    <w:lvl w:ilvl="0" w:tplc="04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F413D7"/>
    <w:multiLevelType w:val="hybridMultilevel"/>
    <w:tmpl w:val="B4105BBA"/>
    <w:lvl w:ilvl="0" w:tplc="041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5BCB4B99"/>
    <w:multiLevelType w:val="multilevel"/>
    <w:tmpl w:val="E79247BC"/>
    <w:lvl w:ilvl="0">
      <w:start w:val="1"/>
      <w:numFmt w:val="decimal"/>
      <w:pStyle w:val="Heading1"/>
      <w:lvlText w:val="%1."/>
      <w:lvlJc w:val="left"/>
      <w:pPr>
        <w:tabs>
          <w:tab w:val="num" w:pos="715"/>
        </w:tabs>
        <w:ind w:left="715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5" w15:restartNumberingAfterBreak="0">
    <w:nsid w:val="5CFE3D8E"/>
    <w:multiLevelType w:val="multilevel"/>
    <w:tmpl w:val="431E3A6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603D4E6C"/>
    <w:multiLevelType w:val="multilevel"/>
    <w:tmpl w:val="6C3A8304"/>
    <w:lvl w:ilvl="0">
      <w:start w:val="1"/>
      <w:numFmt w:val="decimal"/>
      <w:lvlText w:val="%1."/>
      <w:lvlJc w:val="left"/>
      <w:pPr>
        <w:tabs>
          <w:tab w:val="num" w:pos="357"/>
        </w:tabs>
        <w:ind w:left="454" w:hanging="94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659F50CD"/>
    <w:multiLevelType w:val="hybridMultilevel"/>
    <w:tmpl w:val="0D8E3C04"/>
    <w:lvl w:ilvl="0" w:tplc="041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68DC7D57"/>
    <w:multiLevelType w:val="hybridMultilevel"/>
    <w:tmpl w:val="72708CEE"/>
    <w:lvl w:ilvl="0" w:tplc="041A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29" w15:restartNumberingAfterBreak="0">
    <w:nsid w:val="6BF26A7C"/>
    <w:multiLevelType w:val="multilevel"/>
    <w:tmpl w:val="C9E26B10"/>
    <w:lvl w:ilvl="0">
      <w:start w:val="1"/>
      <w:numFmt w:val="bullet"/>
      <w:lvlText w:val=""/>
      <w:lvlJc w:val="left"/>
      <w:pPr>
        <w:tabs>
          <w:tab w:val="num" w:pos="1003"/>
        </w:tabs>
        <w:ind w:left="100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723"/>
        </w:tabs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443"/>
        </w:tabs>
        <w:ind w:left="244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883"/>
        </w:tabs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03"/>
        </w:tabs>
        <w:ind w:left="460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323"/>
        </w:tabs>
        <w:ind w:left="532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043"/>
        </w:tabs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763"/>
        </w:tabs>
        <w:ind w:left="6763" w:hanging="360"/>
      </w:pPr>
      <w:rPr>
        <w:rFonts w:ascii="Wingdings" w:hAnsi="Wingdings" w:hint="default"/>
      </w:rPr>
    </w:lvl>
  </w:abstractNum>
  <w:abstractNum w:abstractNumId="30" w15:restartNumberingAfterBreak="0">
    <w:nsid w:val="710E017E"/>
    <w:multiLevelType w:val="multilevel"/>
    <w:tmpl w:val="0DD295D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1" w15:restartNumberingAfterBreak="0">
    <w:nsid w:val="71AA469A"/>
    <w:multiLevelType w:val="hybridMultilevel"/>
    <w:tmpl w:val="A0741AB6"/>
    <w:lvl w:ilvl="0" w:tplc="041A000F">
      <w:start w:val="1"/>
      <w:numFmt w:val="decimal"/>
      <w:lvlText w:val="%1."/>
      <w:lvlJc w:val="left"/>
      <w:pPr>
        <w:tabs>
          <w:tab w:val="num" w:pos="1003"/>
        </w:tabs>
        <w:ind w:left="1003" w:hanging="360"/>
      </w:pPr>
      <w:rPr>
        <w:rFonts w:hint="default"/>
      </w:rPr>
    </w:lvl>
    <w:lvl w:ilvl="1" w:tplc="041A0003" w:tentative="1">
      <w:start w:val="1"/>
      <w:numFmt w:val="bullet"/>
      <w:lvlText w:val="o"/>
      <w:lvlJc w:val="left"/>
      <w:pPr>
        <w:tabs>
          <w:tab w:val="num" w:pos="1723"/>
        </w:tabs>
        <w:ind w:left="1723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tabs>
          <w:tab w:val="num" w:pos="2443"/>
        </w:tabs>
        <w:ind w:left="2443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tabs>
          <w:tab w:val="num" w:pos="3883"/>
        </w:tabs>
        <w:ind w:left="3883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tabs>
          <w:tab w:val="num" w:pos="4603"/>
        </w:tabs>
        <w:ind w:left="4603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tabs>
          <w:tab w:val="num" w:pos="5323"/>
        </w:tabs>
        <w:ind w:left="5323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tabs>
          <w:tab w:val="num" w:pos="6043"/>
        </w:tabs>
        <w:ind w:left="6043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tabs>
          <w:tab w:val="num" w:pos="6763"/>
        </w:tabs>
        <w:ind w:left="6763" w:hanging="360"/>
      </w:pPr>
      <w:rPr>
        <w:rFonts w:ascii="Wingdings" w:hAnsi="Wingdings" w:hint="default"/>
      </w:rPr>
    </w:lvl>
  </w:abstractNum>
  <w:abstractNum w:abstractNumId="32" w15:restartNumberingAfterBreak="0">
    <w:nsid w:val="72FB450B"/>
    <w:multiLevelType w:val="hybridMultilevel"/>
    <w:tmpl w:val="E19234D8"/>
    <w:lvl w:ilvl="0" w:tplc="04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4E7C63"/>
    <w:multiLevelType w:val="multilevel"/>
    <w:tmpl w:val="851C2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965314"/>
    <w:multiLevelType w:val="hybridMultilevel"/>
    <w:tmpl w:val="C9E26B10"/>
    <w:lvl w:ilvl="0" w:tplc="041A0001">
      <w:start w:val="1"/>
      <w:numFmt w:val="bullet"/>
      <w:lvlText w:val=""/>
      <w:lvlJc w:val="left"/>
      <w:pPr>
        <w:tabs>
          <w:tab w:val="num" w:pos="1003"/>
        </w:tabs>
        <w:ind w:left="1003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tabs>
          <w:tab w:val="num" w:pos="1723"/>
        </w:tabs>
        <w:ind w:left="1723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tabs>
          <w:tab w:val="num" w:pos="2443"/>
        </w:tabs>
        <w:ind w:left="2443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tabs>
          <w:tab w:val="num" w:pos="3883"/>
        </w:tabs>
        <w:ind w:left="3883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tabs>
          <w:tab w:val="num" w:pos="4603"/>
        </w:tabs>
        <w:ind w:left="4603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tabs>
          <w:tab w:val="num" w:pos="5323"/>
        </w:tabs>
        <w:ind w:left="5323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tabs>
          <w:tab w:val="num" w:pos="6043"/>
        </w:tabs>
        <w:ind w:left="6043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tabs>
          <w:tab w:val="num" w:pos="6763"/>
        </w:tabs>
        <w:ind w:left="6763" w:hanging="360"/>
      </w:pPr>
      <w:rPr>
        <w:rFonts w:ascii="Wingdings" w:hAnsi="Wingdings" w:hint="default"/>
      </w:rPr>
    </w:lvl>
  </w:abstractNum>
  <w:abstractNum w:abstractNumId="35" w15:restartNumberingAfterBreak="0">
    <w:nsid w:val="7C4B1464"/>
    <w:multiLevelType w:val="multilevel"/>
    <w:tmpl w:val="D004C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6"/>
  </w:num>
  <w:num w:numId="3">
    <w:abstractNumId w:val="9"/>
  </w:num>
  <w:num w:numId="4">
    <w:abstractNumId w:val="12"/>
  </w:num>
  <w:num w:numId="5">
    <w:abstractNumId w:val="25"/>
  </w:num>
  <w:num w:numId="6">
    <w:abstractNumId w:val="24"/>
  </w:num>
  <w:num w:numId="7">
    <w:abstractNumId w:val="1"/>
  </w:num>
  <w:num w:numId="8">
    <w:abstractNumId w:val="2"/>
  </w:num>
  <w:num w:numId="9">
    <w:abstractNumId w:val="3"/>
  </w:num>
  <w:num w:numId="10">
    <w:abstractNumId w:val="4"/>
  </w:num>
  <w:num w:numId="11">
    <w:abstractNumId w:val="5"/>
  </w:num>
  <w:num w:numId="12">
    <w:abstractNumId w:val="6"/>
  </w:num>
  <w:num w:numId="13">
    <w:abstractNumId w:val="32"/>
  </w:num>
  <w:num w:numId="14">
    <w:abstractNumId w:val="7"/>
  </w:num>
  <w:num w:numId="15">
    <w:abstractNumId w:val="23"/>
  </w:num>
  <w:num w:numId="16">
    <w:abstractNumId w:val="15"/>
  </w:num>
  <w:num w:numId="17">
    <w:abstractNumId w:val="26"/>
  </w:num>
  <w:num w:numId="18">
    <w:abstractNumId w:val="20"/>
  </w:num>
  <w:num w:numId="19">
    <w:abstractNumId w:val="27"/>
  </w:num>
  <w:num w:numId="20">
    <w:abstractNumId w:val="10"/>
  </w:num>
  <w:num w:numId="21">
    <w:abstractNumId w:val="34"/>
  </w:num>
  <w:num w:numId="22">
    <w:abstractNumId w:val="29"/>
  </w:num>
  <w:num w:numId="23">
    <w:abstractNumId w:val="31"/>
  </w:num>
  <w:num w:numId="24">
    <w:abstractNumId w:val="18"/>
  </w:num>
  <w:num w:numId="25">
    <w:abstractNumId w:val="11"/>
  </w:num>
  <w:num w:numId="26">
    <w:abstractNumId w:val="28"/>
  </w:num>
  <w:num w:numId="27">
    <w:abstractNumId w:val="13"/>
  </w:num>
  <w:num w:numId="28">
    <w:abstractNumId w:val="17"/>
  </w:num>
  <w:num w:numId="29">
    <w:abstractNumId w:val="33"/>
  </w:num>
  <w:num w:numId="30">
    <w:abstractNumId w:val="14"/>
  </w:num>
  <w:num w:numId="31">
    <w:abstractNumId w:val="21"/>
  </w:num>
  <w:num w:numId="32">
    <w:abstractNumId w:val="35"/>
  </w:num>
  <w:num w:numId="33">
    <w:abstractNumId w:val="22"/>
  </w:num>
  <w:num w:numId="34">
    <w:abstractNumId w:val="24"/>
  </w:num>
  <w:num w:numId="35">
    <w:abstractNumId w:val="24"/>
  </w:num>
  <w:num w:numId="36">
    <w:abstractNumId w:val="24"/>
  </w:num>
  <w:num w:numId="37">
    <w:abstractNumId w:val="19"/>
  </w:num>
  <w:num w:numId="38">
    <w:abstractNumId w:val="30"/>
  </w:num>
  <w:num w:numId="39">
    <w:abstractNumId w:val="24"/>
  </w:num>
  <w:num w:numId="40">
    <w:abstractNumId w:val="24"/>
  </w:num>
  <w:num w:numId="41">
    <w:abstractNumId w:val="24"/>
    <w:lvlOverride w:ilvl="0">
      <w:startOverride w:val="5"/>
    </w:lvlOverride>
  </w:num>
  <w:num w:numId="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025"/>
    <w:rsid w:val="00002480"/>
    <w:rsid w:val="00005D05"/>
    <w:rsid w:val="00006377"/>
    <w:rsid w:val="00010059"/>
    <w:rsid w:val="00014344"/>
    <w:rsid w:val="00017289"/>
    <w:rsid w:val="000231EF"/>
    <w:rsid w:val="00024B86"/>
    <w:rsid w:val="00026423"/>
    <w:rsid w:val="00031252"/>
    <w:rsid w:val="0003403B"/>
    <w:rsid w:val="00040DF8"/>
    <w:rsid w:val="00041518"/>
    <w:rsid w:val="0004372D"/>
    <w:rsid w:val="0004434F"/>
    <w:rsid w:val="00047249"/>
    <w:rsid w:val="0004798C"/>
    <w:rsid w:val="00047A38"/>
    <w:rsid w:val="00051CC8"/>
    <w:rsid w:val="00056DA9"/>
    <w:rsid w:val="000607B8"/>
    <w:rsid w:val="00062137"/>
    <w:rsid w:val="0006312E"/>
    <w:rsid w:val="00063FF6"/>
    <w:rsid w:val="0007181C"/>
    <w:rsid w:val="000745CD"/>
    <w:rsid w:val="00075239"/>
    <w:rsid w:val="00081B9D"/>
    <w:rsid w:val="00081DA8"/>
    <w:rsid w:val="000854BD"/>
    <w:rsid w:val="0009230B"/>
    <w:rsid w:val="00095430"/>
    <w:rsid w:val="000A36E2"/>
    <w:rsid w:val="000A453E"/>
    <w:rsid w:val="000B2F27"/>
    <w:rsid w:val="000B3501"/>
    <w:rsid w:val="000C1B1C"/>
    <w:rsid w:val="000D4224"/>
    <w:rsid w:val="000E0225"/>
    <w:rsid w:val="000E32C5"/>
    <w:rsid w:val="000E42AA"/>
    <w:rsid w:val="000F1765"/>
    <w:rsid w:val="000F4C42"/>
    <w:rsid w:val="00101B25"/>
    <w:rsid w:val="00102072"/>
    <w:rsid w:val="001129F9"/>
    <w:rsid w:val="00116372"/>
    <w:rsid w:val="00117BF8"/>
    <w:rsid w:val="00121C3B"/>
    <w:rsid w:val="00123170"/>
    <w:rsid w:val="00131897"/>
    <w:rsid w:val="00132C5A"/>
    <w:rsid w:val="0013460D"/>
    <w:rsid w:val="0013489C"/>
    <w:rsid w:val="00135025"/>
    <w:rsid w:val="00144CF4"/>
    <w:rsid w:val="001518DF"/>
    <w:rsid w:val="001547C4"/>
    <w:rsid w:val="001553DF"/>
    <w:rsid w:val="0016394A"/>
    <w:rsid w:val="00171914"/>
    <w:rsid w:val="001725B9"/>
    <w:rsid w:val="001738CC"/>
    <w:rsid w:val="00173FCE"/>
    <w:rsid w:val="0017449F"/>
    <w:rsid w:val="00174810"/>
    <w:rsid w:val="00175A5E"/>
    <w:rsid w:val="00177A97"/>
    <w:rsid w:val="00183BA1"/>
    <w:rsid w:val="00186EA6"/>
    <w:rsid w:val="00193DED"/>
    <w:rsid w:val="001A50F3"/>
    <w:rsid w:val="001A5C28"/>
    <w:rsid w:val="001B40E5"/>
    <w:rsid w:val="001B7F77"/>
    <w:rsid w:val="001E12B3"/>
    <w:rsid w:val="001E2D90"/>
    <w:rsid w:val="001E3A95"/>
    <w:rsid w:val="001F2E0C"/>
    <w:rsid w:val="001F2EA9"/>
    <w:rsid w:val="002055CA"/>
    <w:rsid w:val="00213CDE"/>
    <w:rsid w:val="002278AB"/>
    <w:rsid w:val="002341DD"/>
    <w:rsid w:val="00234680"/>
    <w:rsid w:val="00236678"/>
    <w:rsid w:val="002420D0"/>
    <w:rsid w:val="00246CDE"/>
    <w:rsid w:val="00254272"/>
    <w:rsid w:val="00262EB5"/>
    <w:rsid w:val="00270F64"/>
    <w:rsid w:val="002724F7"/>
    <w:rsid w:val="00272CCD"/>
    <w:rsid w:val="0027593A"/>
    <w:rsid w:val="00294874"/>
    <w:rsid w:val="00295CAB"/>
    <w:rsid w:val="00296687"/>
    <w:rsid w:val="002967E1"/>
    <w:rsid w:val="00296C2D"/>
    <w:rsid w:val="002A2C73"/>
    <w:rsid w:val="002B0012"/>
    <w:rsid w:val="002B1FC7"/>
    <w:rsid w:val="002B5037"/>
    <w:rsid w:val="002B7038"/>
    <w:rsid w:val="002C2322"/>
    <w:rsid w:val="002C28C1"/>
    <w:rsid w:val="002E1F11"/>
    <w:rsid w:val="002F2B1B"/>
    <w:rsid w:val="002F5897"/>
    <w:rsid w:val="002F6364"/>
    <w:rsid w:val="003003BA"/>
    <w:rsid w:val="003044F5"/>
    <w:rsid w:val="00313A15"/>
    <w:rsid w:val="00314E2B"/>
    <w:rsid w:val="00314E60"/>
    <w:rsid w:val="00315A07"/>
    <w:rsid w:val="003210EE"/>
    <w:rsid w:val="003212C0"/>
    <w:rsid w:val="00323A2D"/>
    <w:rsid w:val="00326A38"/>
    <w:rsid w:val="003310D1"/>
    <w:rsid w:val="00331C16"/>
    <w:rsid w:val="0033620B"/>
    <w:rsid w:val="00340394"/>
    <w:rsid w:val="00340867"/>
    <w:rsid w:val="00352DC6"/>
    <w:rsid w:val="00354486"/>
    <w:rsid w:val="003550E7"/>
    <w:rsid w:val="00360262"/>
    <w:rsid w:val="0036282C"/>
    <w:rsid w:val="00371E15"/>
    <w:rsid w:val="00374865"/>
    <w:rsid w:val="00375489"/>
    <w:rsid w:val="00376A0D"/>
    <w:rsid w:val="003774F8"/>
    <w:rsid w:val="0038120C"/>
    <w:rsid w:val="00381297"/>
    <w:rsid w:val="00382D66"/>
    <w:rsid w:val="00384307"/>
    <w:rsid w:val="00392A48"/>
    <w:rsid w:val="00394A8A"/>
    <w:rsid w:val="00396A57"/>
    <w:rsid w:val="003A045D"/>
    <w:rsid w:val="003A26AA"/>
    <w:rsid w:val="003A2C5B"/>
    <w:rsid w:val="003A5470"/>
    <w:rsid w:val="003A671D"/>
    <w:rsid w:val="003B5C95"/>
    <w:rsid w:val="003B6EE5"/>
    <w:rsid w:val="003D0BED"/>
    <w:rsid w:val="003D144E"/>
    <w:rsid w:val="003D3568"/>
    <w:rsid w:val="003D36C9"/>
    <w:rsid w:val="003E0773"/>
    <w:rsid w:val="003E508B"/>
    <w:rsid w:val="003F2447"/>
    <w:rsid w:val="003F3EF1"/>
    <w:rsid w:val="003F6477"/>
    <w:rsid w:val="00403176"/>
    <w:rsid w:val="00407446"/>
    <w:rsid w:val="00407E98"/>
    <w:rsid w:val="00420979"/>
    <w:rsid w:val="00432E70"/>
    <w:rsid w:val="004338AC"/>
    <w:rsid w:val="004451D1"/>
    <w:rsid w:val="004575B2"/>
    <w:rsid w:val="00476348"/>
    <w:rsid w:val="00493109"/>
    <w:rsid w:val="0049393B"/>
    <w:rsid w:val="00497621"/>
    <w:rsid w:val="004A3036"/>
    <w:rsid w:val="004A7EA4"/>
    <w:rsid w:val="004B549A"/>
    <w:rsid w:val="004B5660"/>
    <w:rsid w:val="004B57DF"/>
    <w:rsid w:val="004B7898"/>
    <w:rsid w:val="004B7E97"/>
    <w:rsid w:val="004C1214"/>
    <w:rsid w:val="004D1F7F"/>
    <w:rsid w:val="004D4BF9"/>
    <w:rsid w:val="004D6E4D"/>
    <w:rsid w:val="004E1DF2"/>
    <w:rsid w:val="004F49C6"/>
    <w:rsid w:val="004F6167"/>
    <w:rsid w:val="00501EAA"/>
    <w:rsid w:val="00502CE4"/>
    <w:rsid w:val="005043EE"/>
    <w:rsid w:val="005054CF"/>
    <w:rsid w:val="005061FB"/>
    <w:rsid w:val="00507238"/>
    <w:rsid w:val="00511B34"/>
    <w:rsid w:val="00515446"/>
    <w:rsid w:val="00515742"/>
    <w:rsid w:val="0051789A"/>
    <w:rsid w:val="0052262A"/>
    <w:rsid w:val="00523BBA"/>
    <w:rsid w:val="005373A8"/>
    <w:rsid w:val="00543B59"/>
    <w:rsid w:val="00543EB8"/>
    <w:rsid w:val="00550FF0"/>
    <w:rsid w:val="00551045"/>
    <w:rsid w:val="005515CE"/>
    <w:rsid w:val="00553ED9"/>
    <w:rsid w:val="00563C2C"/>
    <w:rsid w:val="00564045"/>
    <w:rsid w:val="005679E8"/>
    <w:rsid w:val="00573BEE"/>
    <w:rsid w:val="005773BF"/>
    <w:rsid w:val="00580049"/>
    <w:rsid w:val="00580902"/>
    <w:rsid w:val="00583777"/>
    <w:rsid w:val="00585896"/>
    <w:rsid w:val="00587492"/>
    <w:rsid w:val="00590FD0"/>
    <w:rsid w:val="00591F82"/>
    <w:rsid w:val="005922AA"/>
    <w:rsid w:val="005A1253"/>
    <w:rsid w:val="005A212E"/>
    <w:rsid w:val="005A44D9"/>
    <w:rsid w:val="005A52AA"/>
    <w:rsid w:val="005A6EE0"/>
    <w:rsid w:val="005B1A43"/>
    <w:rsid w:val="005B204E"/>
    <w:rsid w:val="005B2603"/>
    <w:rsid w:val="005B53EE"/>
    <w:rsid w:val="005B6082"/>
    <w:rsid w:val="005C2012"/>
    <w:rsid w:val="005C3F8B"/>
    <w:rsid w:val="005C4B01"/>
    <w:rsid w:val="005C5554"/>
    <w:rsid w:val="005D0582"/>
    <w:rsid w:val="005D2F4C"/>
    <w:rsid w:val="005D36DA"/>
    <w:rsid w:val="005D568E"/>
    <w:rsid w:val="005D6599"/>
    <w:rsid w:val="005E1C7F"/>
    <w:rsid w:val="005E2FA9"/>
    <w:rsid w:val="005E319F"/>
    <w:rsid w:val="005E4FAB"/>
    <w:rsid w:val="005F18E3"/>
    <w:rsid w:val="005F4A8F"/>
    <w:rsid w:val="005F7BF1"/>
    <w:rsid w:val="00602D4D"/>
    <w:rsid w:val="00603010"/>
    <w:rsid w:val="0061170B"/>
    <w:rsid w:val="00611A1D"/>
    <w:rsid w:val="006178DE"/>
    <w:rsid w:val="00622F4F"/>
    <w:rsid w:val="00635225"/>
    <w:rsid w:val="0065633C"/>
    <w:rsid w:val="00662B4B"/>
    <w:rsid w:val="00662E54"/>
    <w:rsid w:val="00664A47"/>
    <w:rsid w:val="00667338"/>
    <w:rsid w:val="00670B49"/>
    <w:rsid w:val="00673E8B"/>
    <w:rsid w:val="00674776"/>
    <w:rsid w:val="0067490C"/>
    <w:rsid w:val="00676FA3"/>
    <w:rsid w:val="00696F5A"/>
    <w:rsid w:val="006A0E35"/>
    <w:rsid w:val="006A317E"/>
    <w:rsid w:val="006A530C"/>
    <w:rsid w:val="006A6EB0"/>
    <w:rsid w:val="006A769A"/>
    <w:rsid w:val="006A7AB2"/>
    <w:rsid w:val="006B0EE1"/>
    <w:rsid w:val="006B31A2"/>
    <w:rsid w:val="006B3D79"/>
    <w:rsid w:val="006C3071"/>
    <w:rsid w:val="006C7521"/>
    <w:rsid w:val="006D0361"/>
    <w:rsid w:val="006D1087"/>
    <w:rsid w:val="006D23D7"/>
    <w:rsid w:val="006D5050"/>
    <w:rsid w:val="006D553C"/>
    <w:rsid w:val="006D6B14"/>
    <w:rsid w:val="006D7BCE"/>
    <w:rsid w:val="006F7F4E"/>
    <w:rsid w:val="00701307"/>
    <w:rsid w:val="007042A3"/>
    <w:rsid w:val="00713963"/>
    <w:rsid w:val="00713EB5"/>
    <w:rsid w:val="0071443C"/>
    <w:rsid w:val="00715942"/>
    <w:rsid w:val="007168E4"/>
    <w:rsid w:val="00723057"/>
    <w:rsid w:val="00742AC3"/>
    <w:rsid w:val="00746CDE"/>
    <w:rsid w:val="00747A1D"/>
    <w:rsid w:val="00747E7A"/>
    <w:rsid w:val="00750888"/>
    <w:rsid w:val="00752208"/>
    <w:rsid w:val="00753010"/>
    <w:rsid w:val="00761AAF"/>
    <w:rsid w:val="00762BC3"/>
    <w:rsid w:val="007634F7"/>
    <w:rsid w:val="00766A25"/>
    <w:rsid w:val="00767CED"/>
    <w:rsid w:val="007720BA"/>
    <w:rsid w:val="007803D6"/>
    <w:rsid w:val="00780A25"/>
    <w:rsid w:val="00782F6F"/>
    <w:rsid w:val="00785FB2"/>
    <w:rsid w:val="00790325"/>
    <w:rsid w:val="00794E02"/>
    <w:rsid w:val="007A5D1B"/>
    <w:rsid w:val="007B1674"/>
    <w:rsid w:val="007B1FF1"/>
    <w:rsid w:val="007B3E8C"/>
    <w:rsid w:val="007B454F"/>
    <w:rsid w:val="007B694F"/>
    <w:rsid w:val="007C3317"/>
    <w:rsid w:val="007C6AF0"/>
    <w:rsid w:val="007D1476"/>
    <w:rsid w:val="007D29F9"/>
    <w:rsid w:val="007D2E46"/>
    <w:rsid w:val="007D31A5"/>
    <w:rsid w:val="007D5BE0"/>
    <w:rsid w:val="007E0CD4"/>
    <w:rsid w:val="007F0AFC"/>
    <w:rsid w:val="007F0B45"/>
    <w:rsid w:val="007F1DAE"/>
    <w:rsid w:val="007F329F"/>
    <w:rsid w:val="007F6377"/>
    <w:rsid w:val="007F70DA"/>
    <w:rsid w:val="00801EE3"/>
    <w:rsid w:val="00804D21"/>
    <w:rsid w:val="00805E22"/>
    <w:rsid w:val="00805FFB"/>
    <w:rsid w:val="00814B29"/>
    <w:rsid w:val="00817327"/>
    <w:rsid w:val="00822106"/>
    <w:rsid w:val="008272AC"/>
    <w:rsid w:val="008302FD"/>
    <w:rsid w:val="008303DC"/>
    <w:rsid w:val="0083161C"/>
    <w:rsid w:val="00831C4D"/>
    <w:rsid w:val="008322AB"/>
    <w:rsid w:val="008333D6"/>
    <w:rsid w:val="00834EED"/>
    <w:rsid w:val="008379D7"/>
    <w:rsid w:val="00840233"/>
    <w:rsid w:val="008438EB"/>
    <w:rsid w:val="00843941"/>
    <w:rsid w:val="0085016A"/>
    <w:rsid w:val="00866819"/>
    <w:rsid w:val="00872FCC"/>
    <w:rsid w:val="00874DA0"/>
    <w:rsid w:val="00877426"/>
    <w:rsid w:val="00877E1F"/>
    <w:rsid w:val="008857F8"/>
    <w:rsid w:val="00890482"/>
    <w:rsid w:val="00890C2C"/>
    <w:rsid w:val="008925C8"/>
    <w:rsid w:val="00893643"/>
    <w:rsid w:val="008A1F8E"/>
    <w:rsid w:val="008A51DB"/>
    <w:rsid w:val="008B0097"/>
    <w:rsid w:val="008B33A3"/>
    <w:rsid w:val="008B4C8C"/>
    <w:rsid w:val="008B65E3"/>
    <w:rsid w:val="008B7582"/>
    <w:rsid w:val="008C0B5A"/>
    <w:rsid w:val="008C0F73"/>
    <w:rsid w:val="008C681D"/>
    <w:rsid w:val="008D49F0"/>
    <w:rsid w:val="008E3330"/>
    <w:rsid w:val="008E3C12"/>
    <w:rsid w:val="008E463D"/>
    <w:rsid w:val="008E482A"/>
    <w:rsid w:val="008E5C50"/>
    <w:rsid w:val="008E7F1A"/>
    <w:rsid w:val="008F4BDD"/>
    <w:rsid w:val="009138C1"/>
    <w:rsid w:val="00926F9B"/>
    <w:rsid w:val="0093397F"/>
    <w:rsid w:val="00935BCB"/>
    <w:rsid w:val="00940107"/>
    <w:rsid w:val="00941EA7"/>
    <w:rsid w:val="00942A5D"/>
    <w:rsid w:val="009462B2"/>
    <w:rsid w:val="00955EB1"/>
    <w:rsid w:val="00957B66"/>
    <w:rsid w:val="0096561F"/>
    <w:rsid w:val="00966103"/>
    <w:rsid w:val="00966AF5"/>
    <w:rsid w:val="00991309"/>
    <w:rsid w:val="0099402B"/>
    <w:rsid w:val="0099431A"/>
    <w:rsid w:val="00997095"/>
    <w:rsid w:val="009A0110"/>
    <w:rsid w:val="009A4C88"/>
    <w:rsid w:val="009B2958"/>
    <w:rsid w:val="009C1245"/>
    <w:rsid w:val="009C5AC6"/>
    <w:rsid w:val="009D28E3"/>
    <w:rsid w:val="009D2BEB"/>
    <w:rsid w:val="009D33DB"/>
    <w:rsid w:val="009D5A07"/>
    <w:rsid w:val="009E04F9"/>
    <w:rsid w:val="009E796F"/>
    <w:rsid w:val="009F2471"/>
    <w:rsid w:val="009F6D2F"/>
    <w:rsid w:val="00A00D41"/>
    <w:rsid w:val="00A11709"/>
    <w:rsid w:val="00A2240B"/>
    <w:rsid w:val="00A2493E"/>
    <w:rsid w:val="00A320FE"/>
    <w:rsid w:val="00A425D7"/>
    <w:rsid w:val="00A44FB0"/>
    <w:rsid w:val="00A47E8D"/>
    <w:rsid w:val="00A56AEA"/>
    <w:rsid w:val="00A61A74"/>
    <w:rsid w:val="00A81F29"/>
    <w:rsid w:val="00A85118"/>
    <w:rsid w:val="00A8531C"/>
    <w:rsid w:val="00AA088B"/>
    <w:rsid w:val="00AA1F0B"/>
    <w:rsid w:val="00AA3D26"/>
    <w:rsid w:val="00AB4B54"/>
    <w:rsid w:val="00AC391E"/>
    <w:rsid w:val="00AC608F"/>
    <w:rsid w:val="00AC708F"/>
    <w:rsid w:val="00AD2105"/>
    <w:rsid w:val="00AE2A5D"/>
    <w:rsid w:val="00AE2A81"/>
    <w:rsid w:val="00AE3ACE"/>
    <w:rsid w:val="00AE4C51"/>
    <w:rsid w:val="00AF053A"/>
    <w:rsid w:val="00AF372E"/>
    <w:rsid w:val="00AF6560"/>
    <w:rsid w:val="00B01EE8"/>
    <w:rsid w:val="00B0212E"/>
    <w:rsid w:val="00B10D20"/>
    <w:rsid w:val="00B13973"/>
    <w:rsid w:val="00B13CC5"/>
    <w:rsid w:val="00B33C7E"/>
    <w:rsid w:val="00B34970"/>
    <w:rsid w:val="00B50CA3"/>
    <w:rsid w:val="00B525E8"/>
    <w:rsid w:val="00B562F5"/>
    <w:rsid w:val="00B568AE"/>
    <w:rsid w:val="00B61C53"/>
    <w:rsid w:val="00B632EE"/>
    <w:rsid w:val="00B642FC"/>
    <w:rsid w:val="00B821D9"/>
    <w:rsid w:val="00B825F5"/>
    <w:rsid w:val="00B87AD1"/>
    <w:rsid w:val="00B9514F"/>
    <w:rsid w:val="00B957B1"/>
    <w:rsid w:val="00B97BCE"/>
    <w:rsid w:val="00BA1102"/>
    <w:rsid w:val="00BA5D85"/>
    <w:rsid w:val="00BA79E1"/>
    <w:rsid w:val="00BA7A57"/>
    <w:rsid w:val="00BA7D8B"/>
    <w:rsid w:val="00BB1923"/>
    <w:rsid w:val="00BB289F"/>
    <w:rsid w:val="00BB79A1"/>
    <w:rsid w:val="00BC1B7E"/>
    <w:rsid w:val="00BC5BE6"/>
    <w:rsid w:val="00BC6F0B"/>
    <w:rsid w:val="00BC76F4"/>
    <w:rsid w:val="00BD445C"/>
    <w:rsid w:val="00BE15C5"/>
    <w:rsid w:val="00BE230D"/>
    <w:rsid w:val="00BE2699"/>
    <w:rsid w:val="00BF39DD"/>
    <w:rsid w:val="00BF41C5"/>
    <w:rsid w:val="00BF7478"/>
    <w:rsid w:val="00C03DFE"/>
    <w:rsid w:val="00C05A71"/>
    <w:rsid w:val="00C0670C"/>
    <w:rsid w:val="00C11366"/>
    <w:rsid w:val="00C140CF"/>
    <w:rsid w:val="00C15A7C"/>
    <w:rsid w:val="00C16072"/>
    <w:rsid w:val="00C224A2"/>
    <w:rsid w:val="00C2359D"/>
    <w:rsid w:val="00C330FF"/>
    <w:rsid w:val="00C43367"/>
    <w:rsid w:val="00C436AB"/>
    <w:rsid w:val="00C4505A"/>
    <w:rsid w:val="00C5546A"/>
    <w:rsid w:val="00C63A16"/>
    <w:rsid w:val="00C65DE0"/>
    <w:rsid w:val="00C74AEA"/>
    <w:rsid w:val="00C772BF"/>
    <w:rsid w:val="00C7730B"/>
    <w:rsid w:val="00C82A5C"/>
    <w:rsid w:val="00C87C1C"/>
    <w:rsid w:val="00C9372F"/>
    <w:rsid w:val="00C95307"/>
    <w:rsid w:val="00CA26E5"/>
    <w:rsid w:val="00CA3705"/>
    <w:rsid w:val="00CA6FF2"/>
    <w:rsid w:val="00CB103F"/>
    <w:rsid w:val="00CB16EA"/>
    <w:rsid w:val="00CB24CD"/>
    <w:rsid w:val="00CB25BD"/>
    <w:rsid w:val="00CB339F"/>
    <w:rsid w:val="00CB49FA"/>
    <w:rsid w:val="00CB5AAA"/>
    <w:rsid w:val="00CC0980"/>
    <w:rsid w:val="00CC382C"/>
    <w:rsid w:val="00CC5337"/>
    <w:rsid w:val="00CD4AF8"/>
    <w:rsid w:val="00CD5D2B"/>
    <w:rsid w:val="00CD6DDE"/>
    <w:rsid w:val="00CD7DE8"/>
    <w:rsid w:val="00CE17D2"/>
    <w:rsid w:val="00CE4119"/>
    <w:rsid w:val="00CE6833"/>
    <w:rsid w:val="00CF05AF"/>
    <w:rsid w:val="00CF19FC"/>
    <w:rsid w:val="00CF4AD2"/>
    <w:rsid w:val="00D00BE1"/>
    <w:rsid w:val="00D01963"/>
    <w:rsid w:val="00D05D9B"/>
    <w:rsid w:val="00D10130"/>
    <w:rsid w:val="00D10C5C"/>
    <w:rsid w:val="00D20DF1"/>
    <w:rsid w:val="00D22301"/>
    <w:rsid w:val="00D316CC"/>
    <w:rsid w:val="00D41FD8"/>
    <w:rsid w:val="00D42951"/>
    <w:rsid w:val="00D45398"/>
    <w:rsid w:val="00D46F7C"/>
    <w:rsid w:val="00D5254C"/>
    <w:rsid w:val="00D55C18"/>
    <w:rsid w:val="00D70CF0"/>
    <w:rsid w:val="00D7792A"/>
    <w:rsid w:val="00D902FC"/>
    <w:rsid w:val="00D91455"/>
    <w:rsid w:val="00DA33C8"/>
    <w:rsid w:val="00DA5842"/>
    <w:rsid w:val="00DA6ED2"/>
    <w:rsid w:val="00DA7875"/>
    <w:rsid w:val="00DB22FA"/>
    <w:rsid w:val="00DB35E1"/>
    <w:rsid w:val="00DC1C95"/>
    <w:rsid w:val="00DC2DF3"/>
    <w:rsid w:val="00DC4D54"/>
    <w:rsid w:val="00DD0371"/>
    <w:rsid w:val="00DD22EF"/>
    <w:rsid w:val="00DD2784"/>
    <w:rsid w:val="00DE4951"/>
    <w:rsid w:val="00DE4ADC"/>
    <w:rsid w:val="00E006AD"/>
    <w:rsid w:val="00E04894"/>
    <w:rsid w:val="00E05D97"/>
    <w:rsid w:val="00E063C1"/>
    <w:rsid w:val="00E12C07"/>
    <w:rsid w:val="00E12D90"/>
    <w:rsid w:val="00E14CB7"/>
    <w:rsid w:val="00E1533E"/>
    <w:rsid w:val="00E17CC4"/>
    <w:rsid w:val="00E2465F"/>
    <w:rsid w:val="00E27DE8"/>
    <w:rsid w:val="00E40B55"/>
    <w:rsid w:val="00E41816"/>
    <w:rsid w:val="00E5047A"/>
    <w:rsid w:val="00E50DAA"/>
    <w:rsid w:val="00E562C2"/>
    <w:rsid w:val="00E56EBA"/>
    <w:rsid w:val="00E570DD"/>
    <w:rsid w:val="00E645C7"/>
    <w:rsid w:val="00E7021C"/>
    <w:rsid w:val="00E775BD"/>
    <w:rsid w:val="00E816A0"/>
    <w:rsid w:val="00E82B52"/>
    <w:rsid w:val="00E85C9B"/>
    <w:rsid w:val="00E92292"/>
    <w:rsid w:val="00E9288A"/>
    <w:rsid w:val="00E92D0D"/>
    <w:rsid w:val="00E94E62"/>
    <w:rsid w:val="00E96774"/>
    <w:rsid w:val="00EA4FD6"/>
    <w:rsid w:val="00EA641F"/>
    <w:rsid w:val="00EB0396"/>
    <w:rsid w:val="00EB13F2"/>
    <w:rsid w:val="00EB5A35"/>
    <w:rsid w:val="00EC62AD"/>
    <w:rsid w:val="00ED13B2"/>
    <w:rsid w:val="00ED2E75"/>
    <w:rsid w:val="00ED56B2"/>
    <w:rsid w:val="00ED5BAB"/>
    <w:rsid w:val="00EE0A4F"/>
    <w:rsid w:val="00EE1673"/>
    <w:rsid w:val="00EF07AF"/>
    <w:rsid w:val="00F0242E"/>
    <w:rsid w:val="00F048A7"/>
    <w:rsid w:val="00F06ED2"/>
    <w:rsid w:val="00F1128B"/>
    <w:rsid w:val="00F21721"/>
    <w:rsid w:val="00F26A32"/>
    <w:rsid w:val="00F335EE"/>
    <w:rsid w:val="00F36C6B"/>
    <w:rsid w:val="00F37E46"/>
    <w:rsid w:val="00F4248E"/>
    <w:rsid w:val="00F44948"/>
    <w:rsid w:val="00F4743E"/>
    <w:rsid w:val="00F47670"/>
    <w:rsid w:val="00F53F5B"/>
    <w:rsid w:val="00F549BC"/>
    <w:rsid w:val="00F62A95"/>
    <w:rsid w:val="00F65E4A"/>
    <w:rsid w:val="00F66EEF"/>
    <w:rsid w:val="00F72BFB"/>
    <w:rsid w:val="00F73319"/>
    <w:rsid w:val="00F76653"/>
    <w:rsid w:val="00F773A1"/>
    <w:rsid w:val="00F81B81"/>
    <w:rsid w:val="00F85D56"/>
    <w:rsid w:val="00F932C5"/>
    <w:rsid w:val="00F969B5"/>
    <w:rsid w:val="00FA2076"/>
    <w:rsid w:val="00FB0919"/>
    <w:rsid w:val="00FB5059"/>
    <w:rsid w:val="00FC1828"/>
    <w:rsid w:val="00FC1CD8"/>
    <w:rsid w:val="00FC1EDB"/>
    <w:rsid w:val="00FC2885"/>
    <w:rsid w:val="00FC39A5"/>
    <w:rsid w:val="00FC6D35"/>
    <w:rsid w:val="00FC7BB1"/>
    <w:rsid w:val="00FD19CE"/>
    <w:rsid w:val="00FD4682"/>
    <w:rsid w:val="00FE129B"/>
    <w:rsid w:val="00FE1F24"/>
    <w:rsid w:val="00FE3D8B"/>
    <w:rsid w:val="00FF21E2"/>
    <w:rsid w:val="00FF2D17"/>
    <w:rsid w:val="00FF3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D073F2D"/>
  <w15:chartTrackingRefBased/>
  <w15:docId w15:val="{4362E833-F0C5-4623-B5E5-05DACC7ED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r-HR" w:eastAsia="hr-H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 w:unhideWhenUsed="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uiPriority="51"/>
    <w:lsdException w:name="Smart Hyperlink" w:uiPriority="52"/>
    <w:lsdException w:name="Hashtag" w:uiPriority="46"/>
    <w:lsdException w:name="Unresolved Mention" w:uiPriority="47"/>
  </w:latentStyles>
  <w:style w:type="paragraph" w:default="1" w:styleId="Normal">
    <w:name w:val="Normal"/>
    <w:aliases w:val="Obican tekst"/>
    <w:qFormat/>
    <w:rsid w:val="00750888"/>
    <w:pPr>
      <w:spacing w:before="120" w:after="120"/>
    </w:pPr>
    <w:rPr>
      <w:rFonts w:ascii="Arial" w:hAnsi="Arial"/>
      <w:sz w:val="24"/>
      <w:szCs w:val="24"/>
    </w:rPr>
  </w:style>
  <w:style w:type="paragraph" w:styleId="Heading1">
    <w:name w:val="heading 1"/>
    <w:basedOn w:val="Normal"/>
    <w:next w:val="Normal"/>
    <w:qFormat/>
    <w:rsid w:val="00272CCD"/>
    <w:pPr>
      <w:pageBreakBefore/>
      <w:numPr>
        <w:numId w:val="36"/>
      </w:numPr>
      <w:spacing w:before="240" w:after="360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autoRedefine/>
    <w:qFormat/>
    <w:rsid w:val="00F048A7"/>
    <w:pPr>
      <w:keepNext/>
      <w:numPr>
        <w:ilvl w:val="1"/>
        <w:numId w:val="36"/>
      </w:numPr>
      <w:spacing w:before="360" w:after="240"/>
      <w:outlineLvl w:val="1"/>
    </w:pPr>
    <w:rPr>
      <w:rFonts w:cs="Arial"/>
      <w:b/>
      <w:bCs/>
      <w:iCs/>
      <w:sz w:val="28"/>
      <w:szCs w:val="28"/>
    </w:rPr>
  </w:style>
  <w:style w:type="paragraph" w:styleId="Heading3">
    <w:name w:val="heading 3"/>
    <w:basedOn w:val="Normal"/>
    <w:next w:val="Normal"/>
    <w:autoRedefine/>
    <w:qFormat/>
    <w:rsid w:val="008B4C8C"/>
    <w:pPr>
      <w:keepNext/>
      <w:numPr>
        <w:ilvl w:val="2"/>
        <w:numId w:val="36"/>
      </w:numPr>
      <w:spacing w:before="360" w:after="180"/>
      <w:outlineLvl w:val="2"/>
    </w:pPr>
    <w:rPr>
      <w:rFonts w:cs="Arial"/>
      <w:b/>
      <w:bCs/>
    </w:rPr>
  </w:style>
  <w:style w:type="paragraph" w:styleId="Heading4">
    <w:name w:val="heading 4"/>
    <w:basedOn w:val="Normal"/>
    <w:next w:val="Normal"/>
    <w:qFormat/>
    <w:rsid w:val="008B4C8C"/>
    <w:pPr>
      <w:keepNext/>
      <w:numPr>
        <w:ilvl w:val="3"/>
        <w:numId w:val="36"/>
      </w:numPr>
      <w:spacing w:before="240" w:after="60"/>
      <w:outlineLvl w:val="3"/>
    </w:pPr>
    <w:rPr>
      <w:bCs/>
      <w:i/>
      <w:szCs w:val="28"/>
    </w:rPr>
  </w:style>
  <w:style w:type="paragraph" w:styleId="Heading5">
    <w:name w:val="heading 5"/>
    <w:basedOn w:val="Normal"/>
    <w:next w:val="Normal"/>
    <w:qFormat/>
    <w:rsid w:val="008B4C8C"/>
    <w:pPr>
      <w:numPr>
        <w:ilvl w:val="4"/>
        <w:numId w:val="36"/>
      </w:numPr>
      <w:spacing w:before="240" w:after="60"/>
      <w:outlineLvl w:val="4"/>
    </w:pPr>
    <w:rPr>
      <w:bCs/>
      <w:iCs/>
      <w:szCs w:val="26"/>
    </w:rPr>
  </w:style>
  <w:style w:type="paragraph" w:styleId="Heading6">
    <w:name w:val="heading 6"/>
    <w:basedOn w:val="Normal"/>
    <w:next w:val="Normal"/>
    <w:qFormat/>
    <w:rsid w:val="008B4C8C"/>
    <w:pPr>
      <w:numPr>
        <w:ilvl w:val="5"/>
        <w:numId w:val="36"/>
      </w:numPr>
      <w:spacing w:before="240" w:after="60"/>
      <w:outlineLvl w:val="5"/>
    </w:pPr>
    <w:rPr>
      <w:bCs/>
      <w:i/>
      <w:szCs w:val="22"/>
    </w:rPr>
  </w:style>
  <w:style w:type="paragraph" w:styleId="Heading7">
    <w:name w:val="heading 7"/>
    <w:basedOn w:val="Normal"/>
    <w:next w:val="Normal"/>
    <w:qFormat/>
    <w:rsid w:val="008B4C8C"/>
    <w:pPr>
      <w:numPr>
        <w:ilvl w:val="6"/>
        <w:numId w:val="36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8B4C8C"/>
    <w:pPr>
      <w:numPr>
        <w:ilvl w:val="7"/>
        <w:numId w:val="36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8B4C8C"/>
    <w:pPr>
      <w:numPr>
        <w:ilvl w:val="8"/>
        <w:numId w:val="36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kod">
    <w:name w:val="kod"/>
    <w:basedOn w:val="Normal"/>
    <w:rsid w:val="00B87AD1"/>
    <w:pPr>
      <w:spacing w:before="240" w:after="240"/>
      <w:ind w:left="708"/>
    </w:pPr>
    <w:rPr>
      <w:rFonts w:ascii="Courier New" w:hAnsi="Courier New"/>
      <w:sz w:val="22"/>
    </w:rPr>
  </w:style>
  <w:style w:type="paragraph" w:customStyle="1" w:styleId="Naslovtablice">
    <w:name w:val="Naslov tablice"/>
    <w:basedOn w:val="Normal"/>
    <w:next w:val="Normal"/>
    <w:autoRedefine/>
    <w:rsid w:val="005B2603"/>
    <w:pPr>
      <w:spacing w:before="240" w:after="240"/>
      <w:jc w:val="center"/>
    </w:pPr>
    <w:rPr>
      <w:rFonts w:cs="Arial"/>
      <w:i/>
    </w:rPr>
  </w:style>
  <w:style w:type="paragraph" w:styleId="Caption">
    <w:name w:val="caption"/>
    <w:basedOn w:val="Normal"/>
    <w:next w:val="Normal"/>
    <w:autoRedefine/>
    <w:qFormat/>
    <w:rsid w:val="00ED5BAB"/>
    <w:pPr>
      <w:spacing w:before="240"/>
      <w:jc w:val="center"/>
    </w:pPr>
    <w:rPr>
      <w:bCs/>
      <w:i/>
      <w:szCs w:val="20"/>
    </w:rPr>
  </w:style>
  <w:style w:type="paragraph" w:customStyle="1" w:styleId="Slika">
    <w:name w:val="Slika"/>
    <w:basedOn w:val="Normal"/>
    <w:next w:val="Naslovslike"/>
    <w:autoRedefine/>
    <w:rsid w:val="00420979"/>
    <w:pPr>
      <w:spacing w:before="240" w:after="240"/>
      <w:jc w:val="center"/>
    </w:pPr>
    <w:rPr>
      <w:noProof/>
      <w:sz w:val="22"/>
    </w:rPr>
  </w:style>
  <w:style w:type="paragraph" w:customStyle="1" w:styleId="Mjestoidatum">
    <w:name w:val="Mjesto i datum"/>
    <w:basedOn w:val="Normal"/>
    <w:link w:val="MjestoidatumChar"/>
    <w:rsid w:val="009138C1"/>
    <w:pPr>
      <w:jc w:val="center"/>
    </w:pPr>
    <w:rPr>
      <w:sz w:val="28"/>
    </w:rPr>
  </w:style>
  <w:style w:type="paragraph" w:styleId="TOC1">
    <w:name w:val="toc 1"/>
    <w:basedOn w:val="Normal"/>
    <w:next w:val="Normal"/>
    <w:autoRedefine/>
    <w:semiHidden/>
    <w:rsid w:val="001F2E0C"/>
    <w:pPr>
      <w:tabs>
        <w:tab w:val="left" w:pos="480"/>
        <w:tab w:val="right" w:leader="dot" w:pos="9060"/>
      </w:tabs>
      <w:spacing w:before="240"/>
    </w:pPr>
    <w:rPr>
      <w:rFonts w:cs="Arial"/>
      <w:noProof/>
      <w:szCs w:val="28"/>
    </w:rPr>
  </w:style>
  <w:style w:type="paragraph" w:styleId="TOC2">
    <w:name w:val="toc 2"/>
    <w:basedOn w:val="Normal"/>
    <w:next w:val="Normal"/>
    <w:autoRedefine/>
    <w:semiHidden/>
    <w:rsid w:val="00ED5BAB"/>
    <w:pPr>
      <w:tabs>
        <w:tab w:val="left" w:pos="960"/>
        <w:tab w:val="right" w:leader="dot" w:pos="9060"/>
      </w:tabs>
      <w:ind w:left="240"/>
    </w:pPr>
    <w:rPr>
      <w:rFonts w:cs="Arial"/>
      <w:noProof/>
    </w:rPr>
  </w:style>
  <w:style w:type="paragraph" w:styleId="TOC3">
    <w:name w:val="toc 3"/>
    <w:basedOn w:val="Normal"/>
    <w:next w:val="Normal"/>
    <w:autoRedefine/>
    <w:semiHidden/>
    <w:rsid w:val="00ED5BAB"/>
    <w:pPr>
      <w:tabs>
        <w:tab w:val="left" w:pos="1440"/>
        <w:tab w:val="right" w:leader="dot" w:pos="9060"/>
      </w:tabs>
      <w:ind w:left="480"/>
    </w:pPr>
    <w:rPr>
      <w:rFonts w:cs="Arial"/>
      <w:noProof/>
      <w:sz w:val="22"/>
      <w:szCs w:val="22"/>
    </w:rPr>
  </w:style>
  <w:style w:type="paragraph" w:customStyle="1" w:styleId="Naslovslike">
    <w:name w:val="Naslov slike"/>
    <w:basedOn w:val="Normal"/>
    <w:next w:val="Normal"/>
    <w:rsid w:val="00B87AD1"/>
    <w:pPr>
      <w:spacing w:before="240" w:after="240"/>
      <w:jc w:val="center"/>
    </w:pPr>
    <w:rPr>
      <w:rFonts w:cs="Arial"/>
      <w:i/>
      <w:noProof/>
      <w:szCs w:val="22"/>
    </w:rPr>
  </w:style>
  <w:style w:type="character" w:customStyle="1" w:styleId="MjestoidatumChar">
    <w:name w:val="Mjesto i datum Char"/>
    <w:link w:val="Mjestoidatum"/>
    <w:rsid w:val="009138C1"/>
    <w:rPr>
      <w:rFonts w:ascii="Arial" w:hAnsi="Arial"/>
      <w:sz w:val="28"/>
      <w:szCs w:val="24"/>
      <w:lang w:val="hr-HR" w:eastAsia="hr-HR" w:bidi="ar-SA"/>
    </w:rPr>
  </w:style>
  <w:style w:type="character" w:customStyle="1" w:styleId="hiperlink">
    <w:name w:val="hiperlink"/>
    <w:rsid w:val="005B2603"/>
    <w:rPr>
      <w:rFonts w:ascii="Arial" w:hAnsi="Arial"/>
      <w:color w:val="0000FF"/>
      <w:sz w:val="22"/>
      <w:u w:val="single"/>
      <w:lang w:val="hr-HR"/>
    </w:rPr>
  </w:style>
  <w:style w:type="paragraph" w:customStyle="1" w:styleId="Autordokumenta">
    <w:name w:val="Autor dokumenta"/>
    <w:basedOn w:val="Normal"/>
    <w:next w:val="Heading1"/>
    <w:autoRedefine/>
    <w:rsid w:val="009138C1"/>
    <w:pPr>
      <w:spacing w:before="240" w:after="240"/>
      <w:jc w:val="center"/>
    </w:pPr>
    <w:rPr>
      <w:bCs/>
      <w:i/>
    </w:rPr>
  </w:style>
  <w:style w:type="paragraph" w:customStyle="1" w:styleId="Naslovdokumenta">
    <w:name w:val="Naslov dokumenta"/>
    <w:basedOn w:val="Normal"/>
    <w:next w:val="Autordokumenta"/>
    <w:rsid w:val="005B2603"/>
    <w:pPr>
      <w:spacing w:before="240" w:after="240"/>
      <w:jc w:val="center"/>
    </w:pPr>
    <w:rPr>
      <w:b/>
      <w:sz w:val="36"/>
    </w:rPr>
  </w:style>
  <w:style w:type="character" w:styleId="Hyperlink">
    <w:name w:val="Hyperlink"/>
    <w:rsid w:val="00750888"/>
    <w:rPr>
      <w:color w:val="0000FF"/>
      <w:u w:val="single"/>
    </w:rPr>
  </w:style>
  <w:style w:type="paragraph" w:styleId="Header">
    <w:name w:val="header"/>
    <w:basedOn w:val="Normal"/>
    <w:rsid w:val="00F73319"/>
    <w:pPr>
      <w:tabs>
        <w:tab w:val="center" w:pos="4703"/>
        <w:tab w:val="right" w:pos="9406"/>
      </w:tabs>
    </w:pPr>
  </w:style>
  <w:style w:type="paragraph" w:styleId="Footer">
    <w:name w:val="footer"/>
    <w:basedOn w:val="Normal"/>
    <w:rsid w:val="00F73319"/>
    <w:pPr>
      <w:tabs>
        <w:tab w:val="center" w:pos="4703"/>
        <w:tab w:val="right" w:pos="9406"/>
      </w:tabs>
    </w:pPr>
  </w:style>
  <w:style w:type="character" w:styleId="PageNumber">
    <w:name w:val="page number"/>
    <w:basedOn w:val="DefaultParagraphFont"/>
    <w:rsid w:val="00F73319"/>
  </w:style>
  <w:style w:type="paragraph" w:styleId="BalloonText">
    <w:name w:val="Balloon Text"/>
    <w:basedOn w:val="Normal"/>
    <w:semiHidden/>
    <w:rsid w:val="001F2E0C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rsid w:val="00CD5D2B"/>
    <w:rPr>
      <w:rFonts w:ascii="Times New Roman" w:hAnsi="Times New Roman"/>
    </w:rPr>
  </w:style>
  <w:style w:type="character" w:customStyle="1" w:styleId="DocumentMapChar">
    <w:name w:val="Document Map Char"/>
    <w:link w:val="DocumentMap"/>
    <w:rsid w:val="00CD5D2B"/>
    <w:rPr>
      <w:sz w:val="24"/>
      <w:szCs w:val="24"/>
      <w:lang w:val="hr-HR" w:eastAsia="hr-HR"/>
    </w:rPr>
  </w:style>
  <w:style w:type="paragraph" w:styleId="ListParagraph">
    <w:name w:val="List Paragraph"/>
    <w:basedOn w:val="Normal"/>
    <w:uiPriority w:val="72"/>
    <w:qFormat/>
    <w:rsid w:val="007B1674"/>
    <w:pPr>
      <w:ind w:left="720"/>
      <w:contextualSpacing/>
    </w:pPr>
  </w:style>
  <w:style w:type="character" w:styleId="UnresolvedMention">
    <w:name w:val="Unresolved Mention"/>
    <w:basedOn w:val="DefaultParagraphFont"/>
    <w:uiPriority w:val="47"/>
    <w:rsid w:val="00371E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fxguide.com/wp-content/uploads/2010/10/08Dec/bb/b_plate.jpg" TargetMode="External"/><Relationship Id="rId26" Type="http://schemas.openxmlformats.org/officeDocument/2006/relationships/hyperlink" Target="https://www.fxguide.com/wp-content/uploads/2012/01/snw005_demo_reel_layer3.jpg" TargetMode="External"/><Relationship Id="rId39" Type="http://schemas.openxmlformats.org/officeDocument/2006/relationships/hyperlink" Target="https://www.carnival.com/cruise-from/san-francisco.aspx,19.4.2019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34" Type="http://schemas.openxmlformats.org/officeDocument/2006/relationships/hyperlink" Target="http://www.studiodaily.com/2007/03/memories-of-murder-vfx-for-zodiac/" TargetMode="External"/><Relationship Id="rId42" Type="http://schemas.openxmlformats.org/officeDocument/2006/relationships/hyperlink" Target="https://www.wired.com/1995/12/toy-story/" TargetMode="External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jpeg"/><Relationship Id="rId33" Type="http://schemas.openxmlformats.org/officeDocument/2006/relationships/image" Target="media/image17.jpeg"/><Relationship Id="rId38" Type="http://schemas.openxmlformats.org/officeDocument/2006/relationships/hyperlink" Target="https://jabrody.wordpress.com/2014/11/29/daily-film-beauty-zodiac/" TargetMode="External"/><Relationship Id="rId46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hyperlink" Target="https://www.fxguide.com/wp-content/uploads/2010/10/08Dec/bb/b_final.jpg" TargetMode="External"/><Relationship Id="rId29" Type="http://schemas.openxmlformats.org/officeDocument/2006/relationships/image" Target="media/image15.jpeg"/><Relationship Id="rId41" Type="http://schemas.openxmlformats.org/officeDocument/2006/relationships/hyperlink" Target="https://fronteffects.wordpress.com/2014/04/17/tron-1982-the-cult-movie-visual-effects-seen-through-interviews-with-harrison-ellenshaw-and-chris-casady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hyperlink" Target="https://www.fxguide.com/wp-content/uploads/2012/01/snw005_demo_reel_layer2.jpg" TargetMode="External"/><Relationship Id="rId32" Type="http://schemas.openxmlformats.org/officeDocument/2006/relationships/hyperlink" Target="https://www.fxguide.com/wp-content/uploads/2012/01/BC0480_comp_v18_4k.1011.jpg" TargetMode="External"/><Relationship Id="rId37" Type="http://schemas.openxmlformats.org/officeDocument/2006/relationships/hyperlink" Target="https://www.fxguide.com/featured/digital-storytelling-the-girl-with-the-dragon-tattoo/?fbclid=IwAR2fq02BPXDDJWtqvQWOl29OkazAcoXbzm2iOXD_PxYV3y8YRRUIaFvPR_A" TargetMode="External"/><Relationship Id="rId40" Type="http://schemas.openxmlformats.org/officeDocument/2006/relationships/hyperlink" Target="https://www.syfy.com/syfywire/firsts-futureworld-and-the-futuristic-evolution-of-3d-cgi-effects-in-genre-movies" TargetMode="External"/><Relationship Id="rId45" Type="http://schemas.openxmlformats.org/officeDocument/2006/relationships/hyperlink" Target="https://aidans1.wordpress.com/2014/11/12/cgi-movie-moment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2.jpeg"/><Relationship Id="rId28" Type="http://schemas.openxmlformats.org/officeDocument/2006/relationships/hyperlink" Target="https://www.fxguide.com/wp-content/uploads/2012/01/snw005_demo_reel_layer4.jpg" TargetMode="External"/><Relationship Id="rId36" Type="http://schemas.openxmlformats.org/officeDocument/2006/relationships/hyperlink" Target="http://www.cs.utah.edu/~michael/chroma/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image" Target="media/image16.jpeg"/><Relationship Id="rId44" Type="http://schemas.openxmlformats.org/officeDocument/2006/relationships/hyperlink" Target="http://www.cinelinx.com/movie-news/movie-stuff/cgi-done-right-gollum-in-lord-of-the-ring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hyperlink" Target="https://www.fxguide.com/wp-content/uploads/2012/01/snw005_demo_reel_layer1.jpg" TargetMode="External"/><Relationship Id="rId27" Type="http://schemas.openxmlformats.org/officeDocument/2006/relationships/image" Target="media/image14.jpeg"/><Relationship Id="rId30" Type="http://schemas.openxmlformats.org/officeDocument/2006/relationships/hyperlink" Target="https://www.fxguide.com/wp-content/uploads/2012/01/BC0480_comp_wireframe_v18_4k.1011.jpg" TargetMode="External"/><Relationship Id="rId35" Type="http://schemas.openxmlformats.org/officeDocument/2006/relationships/hyperlink" Target="https://www.fxguide.com/featured/the_curious_case_of_aging_visual_effects/" TargetMode="External"/><Relationship Id="rId43" Type="http://schemas.openxmlformats.org/officeDocument/2006/relationships/hyperlink" Target="https://www.youtube.com/watch?v=PX1p0lnhQ88" TargetMode="External"/><Relationship Id="rId48" Type="http://schemas.openxmlformats.org/officeDocument/2006/relationships/footer" Target="footer2.xml"/><Relationship Id="rId8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Bunny\Desktop\rasipbook_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rasipbook_template</Template>
  <TotalTime>2996</TotalTime>
  <Pages>13</Pages>
  <Words>2576</Words>
  <Characters>14686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Sveučilište u Zagrebu</vt:lpstr>
    </vt:vector>
  </TitlesOfParts>
  <Company>FER</Company>
  <LinksUpToDate>false</LinksUpToDate>
  <CharactersWithSpaces>17228</CharactersWithSpaces>
  <SharedDoc>false</SharedDoc>
  <HLinks>
    <vt:vector size="30" baseType="variant">
      <vt:variant>
        <vt:i4>1769484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_Toc159987579</vt:lpwstr>
      </vt:variant>
      <vt:variant>
        <vt:i4>1769485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_Toc159987578</vt:lpwstr>
      </vt:variant>
      <vt:variant>
        <vt:i4>1769474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_Toc159987577</vt:lpwstr>
      </vt:variant>
      <vt:variant>
        <vt:i4>1769475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_Toc159987576</vt:lpwstr>
      </vt:variant>
      <vt:variant>
        <vt:i4>1769472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_Toc159987575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Sveučilište u Zagrebu</dc:title>
  <dc:subject/>
  <dc:creator>Sinisa Tomic</dc:creator>
  <cp:keywords/>
  <dc:description/>
  <cp:lastModifiedBy>Korisnik</cp:lastModifiedBy>
  <cp:revision>17</cp:revision>
  <cp:lastPrinted>2007-02-23T11:47:00Z</cp:lastPrinted>
  <dcterms:created xsi:type="dcterms:W3CDTF">2019-04-14T13:34:00Z</dcterms:created>
  <dcterms:modified xsi:type="dcterms:W3CDTF">2019-05-14T07:39:00Z</dcterms:modified>
</cp:coreProperties>
</file>